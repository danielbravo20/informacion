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DD9" w:rsidRDefault="00CF6DD9" w:rsidP="001F7F8A">
      <w:pPr>
        <w:pStyle w:val="Ttulo"/>
        <w:ind w:firstLine="40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Examen</w:t>
      </w:r>
    </w:p>
    <w:p w:rsidR="00064709" w:rsidRPr="00592809" w:rsidRDefault="002F73F2" w:rsidP="001F7F8A">
      <w:pPr>
        <w:pStyle w:val="Ttulo"/>
        <w:ind w:firstLine="40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Analista</w:t>
      </w:r>
      <w:r w:rsidR="00CF6DD9">
        <w:rPr>
          <w:rFonts w:cs="Arial"/>
          <w:sz w:val="28"/>
          <w:szCs w:val="28"/>
        </w:rPr>
        <w:t xml:space="preserve"> Desarrollador</w:t>
      </w:r>
      <w:r>
        <w:rPr>
          <w:rFonts w:cs="Arial"/>
          <w:sz w:val="28"/>
          <w:szCs w:val="28"/>
        </w:rPr>
        <w:t xml:space="preserve"> </w:t>
      </w:r>
      <w:r w:rsidR="00741242">
        <w:rPr>
          <w:rFonts w:cs="Arial"/>
          <w:sz w:val="28"/>
          <w:szCs w:val="28"/>
        </w:rPr>
        <w:t>J2EE</w:t>
      </w:r>
    </w:p>
    <w:p w:rsidR="00F24BD0" w:rsidRPr="00592809" w:rsidRDefault="00F24BD0" w:rsidP="00F24BD0">
      <w:pPr>
        <w:rPr>
          <w:rFonts w:ascii="Arial" w:hAnsi="Arial" w:cs="Arial"/>
        </w:rPr>
      </w:pPr>
    </w:p>
    <w:tbl>
      <w:tblPr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2660"/>
        <w:gridCol w:w="6583"/>
      </w:tblGrid>
      <w:tr w:rsidR="00CC28F4" w:rsidRPr="000C419A" w:rsidTr="003A18F3">
        <w:trPr>
          <w:cantSplit/>
          <w:trHeight w:val="272"/>
        </w:trPr>
        <w:tc>
          <w:tcPr>
            <w:tcW w:w="1439" w:type="pc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C28F4" w:rsidRPr="00741EE3" w:rsidRDefault="002F73F2" w:rsidP="003A18F3">
            <w:pPr>
              <w:spacing w:before="60" w:afterLines="60" w:after="144"/>
              <w:rPr>
                <w:rFonts w:ascii="Arial" w:hAnsi="Arial" w:cs="Arial"/>
                <w:sz w:val="16"/>
                <w:szCs w:val="18"/>
                <w:lang w:val="es-PE"/>
              </w:rPr>
            </w:pPr>
            <w:r w:rsidRPr="003A18F3">
              <w:t>Nombre</w:t>
            </w:r>
            <w:r w:rsidR="00741242" w:rsidRPr="003A18F3">
              <w:t xml:space="preserve"> Completo:</w:t>
            </w:r>
          </w:p>
        </w:tc>
        <w:tc>
          <w:tcPr>
            <w:tcW w:w="3561" w:type="pct"/>
            <w:tcBorders>
              <w:left w:val="single" w:sz="8" w:space="0" w:color="D9D9D9" w:themeColor="background1" w:themeShade="D9"/>
            </w:tcBorders>
            <w:shd w:val="clear" w:color="auto" w:fill="E6E6E6"/>
          </w:tcPr>
          <w:p w:rsidR="00CC28F4" w:rsidRPr="00741EE3" w:rsidRDefault="00CC28F4" w:rsidP="009766DA">
            <w:pPr>
              <w:spacing w:before="120" w:after="120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</w:tr>
      <w:tr w:rsidR="00CF6DD9" w:rsidRPr="000C419A" w:rsidTr="003A18F3">
        <w:trPr>
          <w:cantSplit/>
          <w:trHeight w:val="272"/>
        </w:trPr>
        <w:tc>
          <w:tcPr>
            <w:tcW w:w="1439" w:type="pct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bottom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:rsidR="00CF6DD9" w:rsidRPr="003A18F3" w:rsidRDefault="00CF6DD9" w:rsidP="003A18F3">
            <w:pPr>
              <w:spacing w:before="60" w:afterLines="60" w:after="144"/>
            </w:pPr>
            <w:r>
              <w:t>Fecha:</w:t>
            </w:r>
          </w:p>
        </w:tc>
        <w:tc>
          <w:tcPr>
            <w:tcW w:w="3561" w:type="pct"/>
            <w:tcBorders>
              <w:left w:val="single" w:sz="8" w:space="0" w:color="D9D9D9" w:themeColor="background1" w:themeShade="D9"/>
            </w:tcBorders>
            <w:shd w:val="clear" w:color="auto" w:fill="E6E6E6"/>
          </w:tcPr>
          <w:p w:rsidR="00CF6DD9" w:rsidRPr="00741EE3" w:rsidRDefault="00CF6DD9" w:rsidP="009766DA">
            <w:pPr>
              <w:spacing w:before="120" w:after="120"/>
              <w:rPr>
                <w:rFonts w:ascii="Arial" w:hAnsi="Arial" w:cs="Arial"/>
                <w:sz w:val="16"/>
                <w:szCs w:val="18"/>
                <w:lang w:val="es-PE"/>
              </w:rPr>
            </w:pPr>
          </w:p>
        </w:tc>
      </w:tr>
    </w:tbl>
    <w:p w:rsidR="00855600" w:rsidRDefault="00855600" w:rsidP="00F013CB">
      <w:pPr>
        <w:pStyle w:val="Ttulo1"/>
        <w:ind w:left="0"/>
      </w:pPr>
    </w:p>
    <w:p w:rsidR="00741242" w:rsidRPr="00741242" w:rsidRDefault="00741242" w:rsidP="00741242">
      <w:r>
        <w:t xml:space="preserve">El examen </w:t>
      </w:r>
      <w:r w:rsidR="00F013CB">
        <w:t xml:space="preserve">dividido en: </w:t>
      </w:r>
      <w:proofErr w:type="spellStart"/>
      <w:r w:rsidR="00F013CB">
        <w:t>JQuery</w:t>
      </w:r>
      <w:proofErr w:type="spellEnd"/>
      <w:r w:rsidR="00F013CB">
        <w:t xml:space="preserve">, </w:t>
      </w:r>
      <w:proofErr w:type="spellStart"/>
      <w:r w:rsidR="00F013CB">
        <w:t>AngularJS</w:t>
      </w:r>
      <w:proofErr w:type="spellEnd"/>
      <w:r w:rsidR="00F013CB">
        <w:t>, SQL, Java y EJB.</w:t>
      </w:r>
    </w:p>
    <w:p w:rsidR="00741242" w:rsidRPr="00741242" w:rsidRDefault="00741242" w:rsidP="00741242"/>
    <w:p w:rsidR="003A18F3" w:rsidRDefault="003A18F3" w:rsidP="003A18F3">
      <w:pPr>
        <w:pStyle w:val="Prrafodelista"/>
        <w:numPr>
          <w:ilvl w:val="0"/>
          <w:numId w:val="20"/>
        </w:numPr>
        <w:rPr>
          <w:b/>
          <w:sz w:val="20"/>
        </w:rPr>
      </w:pPr>
      <w:proofErr w:type="spellStart"/>
      <w:r w:rsidRPr="006667CD">
        <w:rPr>
          <w:b/>
          <w:sz w:val="20"/>
        </w:rPr>
        <w:t>JQuery</w:t>
      </w:r>
      <w:proofErr w:type="spellEnd"/>
      <w:r w:rsidRPr="006667CD">
        <w:rPr>
          <w:b/>
          <w:sz w:val="20"/>
        </w:rPr>
        <w:t xml:space="preserve"> (2 Preguntas)</w:t>
      </w:r>
    </w:p>
    <w:p w:rsidR="003A18F3" w:rsidRDefault="003A18F3" w:rsidP="003A18F3">
      <w:pPr>
        <w:pStyle w:val="Prrafodelista"/>
        <w:ind w:left="360"/>
        <w:rPr>
          <w:b/>
          <w:sz w:val="20"/>
        </w:rPr>
      </w:pPr>
    </w:p>
    <w:p w:rsidR="00A20DF3" w:rsidRDefault="00A20DF3" w:rsidP="003A18F3">
      <w:pPr>
        <w:pStyle w:val="Prrafodelista"/>
        <w:ind w:left="360"/>
      </w:pPr>
      <w:r>
        <w:t xml:space="preserve">Del siguiente código </w:t>
      </w:r>
      <w:proofErr w:type="spellStart"/>
      <w:r>
        <w:t>html</w:t>
      </w:r>
      <w:proofErr w:type="spellEnd"/>
      <w:r>
        <w:t>:</w:t>
      </w:r>
    </w:p>
    <w:p w:rsidR="00A20DF3" w:rsidRDefault="00A20DF3" w:rsidP="003A18F3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A20DF3" w:rsidRPr="00A20DF3" w:rsidTr="00A20DF3">
        <w:tc>
          <w:tcPr>
            <w:tcW w:w="9167" w:type="dxa"/>
          </w:tcPr>
          <w:p w:rsidR="00A20DF3" w:rsidRDefault="00A20DF3" w:rsidP="00A20DF3">
            <w:pPr>
              <w:rPr>
                <w:rFonts w:ascii="Lucida Console" w:hAnsi="Lucida Console"/>
                <w:sz w:val="22"/>
                <w:lang w:val="en-US"/>
              </w:rPr>
            </w:pPr>
          </w:p>
          <w:p w:rsidR="00A20DF3" w:rsidRPr="00A20DF3" w:rsidRDefault="00A20DF3" w:rsidP="00A20DF3">
            <w:pPr>
              <w:rPr>
                <w:rFonts w:ascii="Lucida Console" w:hAnsi="Lucida Console"/>
                <w:b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>&lt;p class="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estiloA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"&gt;Enlace 1&lt;/p&gt;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b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>&lt;p class="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estiloA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"&gt;Enlace 2&lt;/p&gt;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b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>&lt;p class="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estiloB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"&gt;Enlace 3&lt;/p&gt;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b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>&lt;p class="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estiloB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"&gt;Enlace 4&lt;/p&gt;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b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>&lt;p class="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estiloC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"&gt;Enlace 5&lt;/p&gt;</w:t>
            </w:r>
          </w:p>
          <w:p w:rsidR="00A20DF3" w:rsidRPr="00A20DF3" w:rsidRDefault="00A20DF3" w:rsidP="00A20DF3">
            <w:pPr>
              <w:pStyle w:val="Prrafodelista"/>
              <w:ind w:left="0"/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>&lt;p class="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estiloC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"&gt;Enlace 6&lt;/p&gt;</w:t>
            </w:r>
          </w:p>
          <w:p w:rsidR="00A20DF3" w:rsidRPr="00A20DF3" w:rsidRDefault="00A20DF3" w:rsidP="00A20DF3">
            <w:pPr>
              <w:pStyle w:val="Prrafodelista"/>
              <w:ind w:left="0"/>
              <w:rPr>
                <w:lang w:val="en-US"/>
              </w:rPr>
            </w:pPr>
          </w:p>
        </w:tc>
      </w:tr>
    </w:tbl>
    <w:p w:rsidR="00A20DF3" w:rsidRDefault="00A20DF3" w:rsidP="003A18F3">
      <w:pPr>
        <w:pStyle w:val="Prrafodelista"/>
        <w:ind w:left="360"/>
        <w:rPr>
          <w:lang w:val="en-US"/>
        </w:rPr>
      </w:pPr>
    </w:p>
    <w:p w:rsidR="00A20DF3" w:rsidRPr="00A20DF3" w:rsidRDefault="00A20DF3" w:rsidP="003A18F3">
      <w:pPr>
        <w:pStyle w:val="Prrafodelista"/>
        <w:ind w:left="360"/>
        <w:rPr>
          <w:lang w:val="en-US"/>
        </w:rPr>
      </w:pPr>
      <w:r>
        <w:t>Y</w:t>
      </w:r>
      <w:r>
        <w:t xml:space="preserve"> código </w:t>
      </w:r>
      <w:r>
        <w:t>JavaScript</w:t>
      </w:r>
      <w:r>
        <w:t>:</w:t>
      </w:r>
    </w:p>
    <w:p w:rsidR="00A20DF3" w:rsidRDefault="00A20DF3" w:rsidP="003A18F3">
      <w:pPr>
        <w:pStyle w:val="Prrafodelista"/>
        <w:ind w:left="360"/>
        <w:rPr>
          <w:b/>
          <w:sz w:val="20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A20DF3" w:rsidTr="00A20DF3">
        <w:tc>
          <w:tcPr>
            <w:tcW w:w="9167" w:type="dxa"/>
          </w:tcPr>
          <w:p w:rsidR="00A20DF3" w:rsidRDefault="00A20DF3" w:rsidP="00A20DF3">
            <w:pPr>
              <w:rPr>
                <w:rFonts w:ascii="Lucida Console" w:hAnsi="Lucida Console"/>
                <w:sz w:val="22"/>
                <w:lang w:val="en-US"/>
              </w:rPr>
            </w:pP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>$(document).ready(function(){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$("p").click(function(){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    console.log($(this).html());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});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$("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p.estiloA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").click(function(){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    $(this).hide();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});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$("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p.estiloB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").click(function(){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    $("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p.estiloA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").show();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});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$("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p.estiloC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").click(function(){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    $("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p.estiloA,p.estiloB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").remove();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    alert(“</w:t>
            </w:r>
            <w:proofErr w:type="spellStart"/>
            <w:r w:rsidRPr="00A20DF3">
              <w:rPr>
                <w:rFonts w:ascii="Lucida Console" w:hAnsi="Lucida Console"/>
                <w:sz w:val="20"/>
                <w:lang w:val="en-US"/>
              </w:rPr>
              <w:t>ejecutando</w:t>
            </w:r>
            <w:proofErr w:type="spellEnd"/>
            <w:r w:rsidRPr="00A20DF3">
              <w:rPr>
                <w:rFonts w:ascii="Lucida Console" w:hAnsi="Lucida Console"/>
                <w:sz w:val="20"/>
                <w:lang w:val="en-US"/>
              </w:rPr>
              <w:t>”);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});</w:t>
            </w:r>
          </w:p>
          <w:p w:rsidR="00A20DF3" w:rsidRPr="00A20DF3" w:rsidRDefault="00A20DF3" w:rsidP="00A20DF3">
            <w:pPr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 xml:space="preserve">    </w:t>
            </w:r>
          </w:p>
          <w:p w:rsidR="00A20DF3" w:rsidRPr="00A20DF3" w:rsidRDefault="00A20DF3" w:rsidP="00A20DF3">
            <w:pPr>
              <w:pStyle w:val="Prrafodelista"/>
              <w:ind w:left="0"/>
              <w:rPr>
                <w:rFonts w:ascii="Lucida Console" w:hAnsi="Lucida Console"/>
                <w:sz w:val="20"/>
                <w:lang w:val="en-US"/>
              </w:rPr>
            </w:pPr>
            <w:r w:rsidRPr="00A20DF3">
              <w:rPr>
                <w:rFonts w:ascii="Lucida Console" w:hAnsi="Lucida Console"/>
                <w:sz w:val="20"/>
                <w:lang w:val="en-US"/>
              </w:rPr>
              <w:t>});</w:t>
            </w:r>
          </w:p>
          <w:p w:rsidR="00A20DF3" w:rsidRDefault="00A20DF3" w:rsidP="00A20DF3">
            <w:pPr>
              <w:pStyle w:val="Prrafodelista"/>
              <w:ind w:left="0"/>
              <w:rPr>
                <w:b/>
                <w:sz w:val="20"/>
                <w:lang w:val="en-US"/>
              </w:rPr>
            </w:pPr>
          </w:p>
        </w:tc>
      </w:tr>
    </w:tbl>
    <w:p w:rsidR="00A20DF3" w:rsidRDefault="00A20DF3" w:rsidP="003A18F3">
      <w:pPr>
        <w:pStyle w:val="Prrafodelista"/>
        <w:ind w:left="360"/>
        <w:rPr>
          <w:b/>
          <w:sz w:val="20"/>
          <w:lang w:val="en-US"/>
        </w:rPr>
      </w:pPr>
    </w:p>
    <w:p w:rsidR="00A20DF3" w:rsidRDefault="00A20DF3" w:rsidP="00A20DF3">
      <w:pPr>
        <w:pStyle w:val="Prrafodelista"/>
        <w:numPr>
          <w:ilvl w:val="1"/>
          <w:numId w:val="21"/>
        </w:numPr>
        <w:ind w:left="709" w:hanging="436"/>
      </w:pPr>
      <w:r>
        <w:t xml:space="preserve">Mencionar los componentes </w:t>
      </w:r>
      <w:proofErr w:type="spellStart"/>
      <w:r>
        <w:t>JQuery</w:t>
      </w:r>
      <w:proofErr w:type="spellEnd"/>
      <w:r>
        <w:t xml:space="preserve"> de la tabla anterior</w:t>
      </w:r>
      <w:r>
        <w:t>:</w:t>
      </w:r>
    </w:p>
    <w:p w:rsidR="00A20DF3" w:rsidRDefault="00A20DF3" w:rsidP="00A20DF3">
      <w:pPr>
        <w:pStyle w:val="Prrafodelista"/>
        <w:ind w:left="709"/>
      </w:pPr>
    </w:p>
    <w:p w:rsidR="00A20DF3" w:rsidRDefault="00A20DF3" w:rsidP="00A20DF3">
      <w:pPr>
        <w:pStyle w:val="Prrafodelista"/>
        <w:ind w:left="709"/>
      </w:pPr>
      <w:r>
        <w:pict>
          <v:rect id="_x0000_i1048" style="width:0;height:1.5pt" o:hralign="center" o:hrstd="t" o:hr="t" fillcolor="#a0a0a0" stroked="f"/>
        </w:pict>
      </w:r>
    </w:p>
    <w:p w:rsidR="00A20DF3" w:rsidRDefault="00A20DF3" w:rsidP="00A20DF3">
      <w:pPr>
        <w:pStyle w:val="Prrafodelista"/>
        <w:ind w:left="709"/>
      </w:pPr>
    </w:p>
    <w:p w:rsidR="00A20DF3" w:rsidRDefault="00A20DF3" w:rsidP="00A20DF3">
      <w:pPr>
        <w:pStyle w:val="Prrafodelista"/>
        <w:ind w:left="709"/>
      </w:pPr>
      <w:r>
        <w:pict>
          <v:rect id="_x0000_i1049" style="width:0;height:1.5pt" o:hralign="center" o:hrstd="t" o:hr="t" fillcolor="#a0a0a0" stroked="f"/>
        </w:pict>
      </w:r>
    </w:p>
    <w:p w:rsidR="00A20DF3" w:rsidRDefault="00A20DF3" w:rsidP="00A20DF3">
      <w:pPr>
        <w:pStyle w:val="Prrafodelista"/>
        <w:ind w:left="709"/>
      </w:pPr>
    </w:p>
    <w:p w:rsidR="00A20DF3" w:rsidRDefault="00A20DF3" w:rsidP="00A20DF3">
      <w:pPr>
        <w:pStyle w:val="Prrafodelista"/>
        <w:ind w:left="709"/>
      </w:pPr>
      <w:r>
        <w:pict>
          <v:rect id="_x0000_i1050" style="width:0;height:1.5pt" o:hralign="center" o:hrstd="t" o:hr="t" fillcolor="#a0a0a0" stroked="f"/>
        </w:pict>
      </w:r>
    </w:p>
    <w:p w:rsidR="00A20DF3" w:rsidRDefault="00A20DF3" w:rsidP="00A20DF3">
      <w:pPr>
        <w:pStyle w:val="Prrafodelista"/>
        <w:ind w:left="709"/>
      </w:pPr>
    </w:p>
    <w:p w:rsidR="00CF6DD9" w:rsidRDefault="00CF6DD9" w:rsidP="00A20DF3">
      <w:pPr>
        <w:pStyle w:val="Prrafodelista"/>
        <w:ind w:left="709"/>
      </w:pPr>
    </w:p>
    <w:p w:rsidR="00CF6DD9" w:rsidRDefault="00CF6DD9" w:rsidP="00A20DF3">
      <w:pPr>
        <w:pStyle w:val="Prrafodelista"/>
        <w:ind w:left="709"/>
      </w:pPr>
    </w:p>
    <w:p w:rsidR="00CF6DD9" w:rsidRDefault="00CF6DD9" w:rsidP="00A20DF3">
      <w:pPr>
        <w:pStyle w:val="Prrafodelista"/>
        <w:ind w:left="709"/>
      </w:pPr>
    </w:p>
    <w:p w:rsidR="00A20DF3" w:rsidRDefault="00A20DF3" w:rsidP="00A20DF3">
      <w:pPr>
        <w:pStyle w:val="Prrafodelista"/>
        <w:numPr>
          <w:ilvl w:val="1"/>
          <w:numId w:val="21"/>
        </w:numPr>
        <w:ind w:left="709" w:hanging="436"/>
      </w:pPr>
      <w:r>
        <w:lastRenderedPageBreak/>
        <w:t>Explicar que acción realiza cada componente en cada párrafo:</w:t>
      </w:r>
    </w:p>
    <w:p w:rsidR="00A20DF3" w:rsidRDefault="00A20DF3" w:rsidP="00A20DF3">
      <w:pPr>
        <w:pStyle w:val="Prrafodelista"/>
        <w:ind w:left="709"/>
      </w:pPr>
    </w:p>
    <w:p w:rsidR="00A20DF3" w:rsidRDefault="00A20DF3" w:rsidP="00A20DF3">
      <w:pPr>
        <w:pStyle w:val="Prrafodelista"/>
        <w:ind w:left="709"/>
      </w:pPr>
      <w:r>
        <w:pict>
          <v:rect id="_x0000_i1051" style="width:0;height:1.5pt" o:hralign="center" o:hrstd="t" o:hr="t" fillcolor="#a0a0a0" stroked="f"/>
        </w:pict>
      </w:r>
    </w:p>
    <w:p w:rsidR="00A20DF3" w:rsidRDefault="00A20DF3" w:rsidP="00A20DF3">
      <w:pPr>
        <w:pStyle w:val="Prrafodelista"/>
        <w:ind w:left="709"/>
      </w:pPr>
    </w:p>
    <w:p w:rsidR="00A20DF3" w:rsidRDefault="00A20DF3" w:rsidP="00A63709">
      <w:pPr>
        <w:pStyle w:val="Prrafodelista"/>
        <w:ind w:left="709"/>
      </w:pPr>
      <w:r>
        <w:pict>
          <v:rect id="_x0000_i1052" style="width:0;height:1.5pt" o:hralign="center" o:hrstd="t" o:hr="t" fillcolor="#a0a0a0" stroked="f"/>
        </w:pict>
      </w:r>
    </w:p>
    <w:p w:rsidR="00A63709" w:rsidRDefault="00A63709" w:rsidP="00A63709">
      <w:pPr>
        <w:pStyle w:val="Prrafodelista"/>
        <w:ind w:left="709"/>
      </w:pPr>
    </w:p>
    <w:p w:rsidR="00A63709" w:rsidRDefault="00A63709" w:rsidP="00A63709">
      <w:pPr>
        <w:pStyle w:val="Prrafodelista"/>
        <w:ind w:left="709"/>
      </w:pPr>
      <w:r>
        <w:pict>
          <v:rect id="_x0000_i1053" style="width:0;height:1.5pt" o:hralign="center" o:hrstd="t" o:hr="t" fillcolor="#a0a0a0" stroked="f"/>
        </w:pict>
      </w:r>
    </w:p>
    <w:p w:rsidR="00CF6DD9" w:rsidRDefault="00CF6DD9" w:rsidP="00A63709">
      <w:pPr>
        <w:pStyle w:val="Prrafodelista"/>
        <w:ind w:left="709"/>
      </w:pPr>
    </w:p>
    <w:p w:rsidR="00A63709" w:rsidRDefault="00A63709" w:rsidP="00A63709">
      <w:pPr>
        <w:pStyle w:val="Prrafodelista"/>
        <w:ind w:left="709"/>
      </w:pPr>
      <w:r>
        <w:pict>
          <v:rect id="_x0000_i1054" style="width:0;height:1.5pt" o:hralign="center" o:hrstd="t" o:hr="t" fillcolor="#a0a0a0" stroked="f"/>
        </w:pict>
      </w:r>
    </w:p>
    <w:p w:rsidR="00A63709" w:rsidRDefault="00A63709" w:rsidP="00A63709">
      <w:pPr>
        <w:pStyle w:val="Prrafodelista"/>
        <w:ind w:left="709"/>
      </w:pPr>
    </w:p>
    <w:p w:rsidR="00A63709" w:rsidRPr="00A63709" w:rsidRDefault="00A63709" w:rsidP="00A63709">
      <w:pPr>
        <w:pStyle w:val="Prrafodelista"/>
        <w:ind w:left="709"/>
      </w:pPr>
      <w:r>
        <w:pict>
          <v:rect id="_x0000_i1055" style="width:0;height:1.5pt" o:hralign="center" o:hrstd="t" o:hr="t" fillcolor="#a0a0a0" stroked="f"/>
        </w:pict>
      </w:r>
    </w:p>
    <w:p w:rsidR="00A63709" w:rsidRPr="00A63709" w:rsidRDefault="00A63709" w:rsidP="00A63709">
      <w:pPr>
        <w:rPr>
          <w:b/>
          <w:sz w:val="20"/>
        </w:rPr>
      </w:pPr>
    </w:p>
    <w:p w:rsidR="006667CD" w:rsidRPr="006667CD" w:rsidRDefault="006667CD" w:rsidP="006667CD">
      <w:pPr>
        <w:pStyle w:val="Prrafodelista"/>
        <w:numPr>
          <w:ilvl w:val="0"/>
          <w:numId w:val="20"/>
        </w:numPr>
        <w:rPr>
          <w:b/>
          <w:sz w:val="20"/>
        </w:rPr>
      </w:pPr>
      <w:proofErr w:type="spellStart"/>
      <w:r w:rsidRPr="006667CD">
        <w:rPr>
          <w:b/>
          <w:sz w:val="20"/>
        </w:rPr>
        <w:t>AngularJS</w:t>
      </w:r>
      <w:proofErr w:type="spellEnd"/>
      <w:r w:rsidRPr="006667CD">
        <w:rPr>
          <w:b/>
          <w:sz w:val="20"/>
        </w:rPr>
        <w:t xml:space="preserve"> (2 Preguntas)</w:t>
      </w:r>
    </w:p>
    <w:p w:rsidR="006667CD" w:rsidRDefault="006667CD" w:rsidP="006667CD">
      <w:pPr>
        <w:pStyle w:val="Prrafodelista"/>
        <w:ind w:left="709"/>
      </w:pPr>
    </w:p>
    <w:p w:rsidR="006667CD" w:rsidRDefault="006667CD" w:rsidP="006667CD">
      <w:pPr>
        <w:pStyle w:val="Prrafodelista"/>
        <w:numPr>
          <w:ilvl w:val="1"/>
          <w:numId w:val="21"/>
        </w:numPr>
        <w:ind w:left="709" w:hanging="436"/>
      </w:pPr>
      <w:r>
        <w:t>De acuerdo al siguiente código:</w:t>
      </w:r>
    </w:p>
    <w:p w:rsidR="006667CD" w:rsidRDefault="006667CD" w:rsidP="006667CD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001"/>
      </w:tblGrid>
      <w:tr w:rsidR="006667CD" w:rsidTr="00573440">
        <w:tc>
          <w:tcPr>
            <w:tcW w:w="8001" w:type="dxa"/>
          </w:tcPr>
          <w:p w:rsidR="006667CD" w:rsidRPr="0082032C" w:rsidRDefault="006667CD" w:rsidP="00573440">
            <w:pPr>
              <w:rPr>
                <w:rFonts w:ascii="Lucida Console" w:hAnsi="Lucida Console"/>
                <w:sz w:val="20"/>
                <w:lang w:val="en-US"/>
              </w:rPr>
            </w:pPr>
            <w:r w:rsidRPr="0082032C">
              <w:rPr>
                <w:rFonts w:ascii="Lucida Console" w:hAnsi="Lucida Console"/>
                <w:sz w:val="20"/>
                <w:lang w:val="en-US"/>
              </w:rPr>
              <w:t>&lt;div ng-app="</w:t>
            </w:r>
            <w:proofErr w:type="spellStart"/>
            <w:r w:rsidRPr="0082032C">
              <w:rPr>
                <w:rFonts w:ascii="Lucida Console" w:hAnsi="Lucida Console"/>
                <w:sz w:val="20"/>
                <w:lang w:val="en-US"/>
              </w:rPr>
              <w:t>myApp</w:t>
            </w:r>
            <w:proofErr w:type="spellEnd"/>
            <w:r w:rsidRPr="0082032C">
              <w:rPr>
                <w:rFonts w:ascii="Lucida Console" w:hAnsi="Lucida Console"/>
                <w:sz w:val="20"/>
                <w:lang w:val="en-US"/>
              </w:rPr>
              <w:t>" ng-controller="</w:t>
            </w:r>
            <w:proofErr w:type="spellStart"/>
            <w:r w:rsidRPr="0082032C">
              <w:rPr>
                <w:rFonts w:ascii="Lucida Console" w:hAnsi="Lucida Console"/>
                <w:sz w:val="20"/>
                <w:lang w:val="en-US"/>
              </w:rPr>
              <w:t>myCtrl</w:t>
            </w:r>
            <w:proofErr w:type="spellEnd"/>
            <w:r w:rsidRPr="0082032C">
              <w:rPr>
                <w:rFonts w:ascii="Lucida Console" w:hAnsi="Lucida Console"/>
                <w:sz w:val="20"/>
                <w:lang w:val="en-US"/>
              </w:rPr>
              <w:t>"&gt;</w:t>
            </w:r>
          </w:p>
          <w:p w:rsidR="006667CD" w:rsidRPr="00741242" w:rsidRDefault="006667CD" w:rsidP="00573440">
            <w:pPr>
              <w:ind w:left="708"/>
              <w:rPr>
                <w:rFonts w:ascii="Lucida Console" w:hAnsi="Lucida Console"/>
                <w:sz w:val="20"/>
                <w:lang w:val="es-PE"/>
              </w:rPr>
            </w:pPr>
            <w:r w:rsidRPr="00741242">
              <w:rPr>
                <w:rFonts w:ascii="Lucida Console" w:hAnsi="Lucida Console"/>
                <w:sz w:val="20"/>
                <w:lang w:val="es-PE"/>
              </w:rPr>
              <w:t>&lt;p&gt;</w:t>
            </w:r>
          </w:p>
          <w:p w:rsidR="006667CD" w:rsidRPr="00741242" w:rsidRDefault="006667CD" w:rsidP="00573440">
            <w:pPr>
              <w:ind w:left="1416"/>
              <w:rPr>
                <w:rFonts w:ascii="Lucida Console" w:hAnsi="Lucida Console"/>
                <w:sz w:val="20"/>
                <w:lang w:val="es-PE"/>
              </w:rPr>
            </w:pPr>
            <w:r w:rsidRPr="00741242">
              <w:rPr>
                <w:rFonts w:ascii="Lucida Console" w:hAnsi="Lucida Console"/>
                <w:sz w:val="20"/>
                <w:lang w:val="es-PE"/>
              </w:rPr>
              <w:t xml:space="preserve">Nombre: </w:t>
            </w:r>
          </w:p>
          <w:p w:rsidR="006667CD" w:rsidRPr="00741242" w:rsidRDefault="006667CD" w:rsidP="00573440">
            <w:pPr>
              <w:ind w:left="1416"/>
              <w:rPr>
                <w:rFonts w:ascii="Lucida Console" w:hAnsi="Lucida Console"/>
                <w:sz w:val="20"/>
                <w:lang w:val="es-PE"/>
              </w:rPr>
            </w:pPr>
            <w:r w:rsidRPr="00741242">
              <w:rPr>
                <w:rFonts w:ascii="Lucida Console" w:hAnsi="Lucida Console"/>
                <w:sz w:val="20"/>
                <w:lang w:val="es-PE"/>
              </w:rPr>
              <w:t xml:space="preserve">&lt;input </w:t>
            </w:r>
            <w:proofErr w:type="spellStart"/>
            <w:r w:rsidRPr="00741242">
              <w:rPr>
                <w:rFonts w:ascii="Lucida Console" w:hAnsi="Lucida Console"/>
                <w:sz w:val="20"/>
                <w:lang w:val="es-PE"/>
              </w:rPr>
              <w:t>type</w:t>
            </w:r>
            <w:proofErr w:type="spellEnd"/>
            <w:r w:rsidRPr="00741242">
              <w:rPr>
                <w:rFonts w:ascii="Lucida Console" w:hAnsi="Lucida Console"/>
                <w:sz w:val="20"/>
                <w:lang w:val="es-PE"/>
              </w:rPr>
              <w:t>="</w:t>
            </w:r>
            <w:proofErr w:type="spellStart"/>
            <w:r w:rsidRPr="00741242">
              <w:rPr>
                <w:rFonts w:ascii="Lucida Console" w:hAnsi="Lucida Console"/>
                <w:sz w:val="20"/>
                <w:lang w:val="es-PE"/>
              </w:rPr>
              <w:t>text</w:t>
            </w:r>
            <w:proofErr w:type="spellEnd"/>
            <w:r w:rsidRPr="00741242">
              <w:rPr>
                <w:rFonts w:ascii="Lucida Console" w:hAnsi="Lucida Console"/>
                <w:sz w:val="20"/>
                <w:lang w:val="es-PE"/>
              </w:rPr>
              <w:t xml:space="preserve">" </w:t>
            </w:r>
            <w:proofErr w:type="spellStart"/>
            <w:r w:rsidRPr="00741242">
              <w:rPr>
                <w:rFonts w:ascii="Lucida Console" w:hAnsi="Lucida Console"/>
                <w:sz w:val="20"/>
                <w:lang w:val="es-PE"/>
              </w:rPr>
              <w:t>ng-model</w:t>
            </w:r>
            <w:proofErr w:type="spellEnd"/>
            <w:r w:rsidRPr="00741242">
              <w:rPr>
                <w:rFonts w:ascii="Lucida Console" w:hAnsi="Lucida Console"/>
                <w:sz w:val="20"/>
                <w:lang w:val="es-PE"/>
              </w:rPr>
              <w:t>="nombre" /&gt;</w:t>
            </w:r>
          </w:p>
          <w:p w:rsidR="006667CD" w:rsidRPr="00741242" w:rsidRDefault="006667CD" w:rsidP="00573440">
            <w:pPr>
              <w:ind w:left="720"/>
              <w:rPr>
                <w:rFonts w:ascii="Lucida Console" w:hAnsi="Lucida Console"/>
                <w:sz w:val="20"/>
                <w:lang w:val="es-PE"/>
              </w:rPr>
            </w:pPr>
            <w:r w:rsidRPr="00741242">
              <w:rPr>
                <w:rFonts w:ascii="Lucida Console" w:hAnsi="Lucida Console"/>
                <w:sz w:val="20"/>
                <w:lang w:val="es-PE"/>
              </w:rPr>
              <w:t>&lt;/p&gt;</w:t>
            </w:r>
          </w:p>
          <w:p w:rsidR="006667CD" w:rsidRDefault="006667CD" w:rsidP="00573440">
            <w:pPr>
              <w:pStyle w:val="Prrafodelista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>&lt;p&gt;</w:t>
            </w:r>
          </w:p>
          <w:p w:rsidR="006667CD" w:rsidRDefault="006667CD" w:rsidP="00573440">
            <w:pPr>
              <w:pStyle w:val="Prrafodelista"/>
              <w:ind w:left="1416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 xml:space="preserve">Fecha de Nacimiento: </w:t>
            </w:r>
          </w:p>
          <w:p w:rsidR="006667CD" w:rsidRPr="009C308A" w:rsidRDefault="006667CD" w:rsidP="00573440">
            <w:pPr>
              <w:pStyle w:val="Prrafodelista"/>
              <w:ind w:left="1416"/>
              <w:rPr>
                <w:rFonts w:ascii="Lucida Console" w:hAnsi="Lucida Console"/>
                <w:sz w:val="20"/>
                <w:lang w:val="en-US"/>
              </w:rPr>
            </w:pPr>
            <w:r w:rsidRPr="009C308A">
              <w:rPr>
                <w:rFonts w:ascii="Lucida Console" w:hAnsi="Lucida Console"/>
                <w:sz w:val="20"/>
                <w:lang w:val="en-US"/>
              </w:rPr>
              <w:t>&lt;input type="date" ng-model="</w:t>
            </w:r>
            <w:proofErr w:type="spellStart"/>
            <w:r w:rsidRPr="009C308A">
              <w:rPr>
                <w:rFonts w:ascii="Lucida Console" w:hAnsi="Lucida Console"/>
                <w:sz w:val="20"/>
                <w:lang w:val="en-US"/>
              </w:rPr>
              <w:t>fecha</w:t>
            </w:r>
            <w:proofErr w:type="spellEnd"/>
            <w:r w:rsidRPr="009C308A">
              <w:rPr>
                <w:rFonts w:ascii="Lucida Console" w:hAnsi="Lucida Console"/>
                <w:sz w:val="20"/>
                <w:lang w:val="en-US"/>
              </w:rPr>
              <w:t>" /&gt;</w:t>
            </w:r>
          </w:p>
          <w:p w:rsidR="006667CD" w:rsidRPr="009C308A" w:rsidRDefault="006667CD" w:rsidP="00573440">
            <w:pPr>
              <w:ind w:left="708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>&lt;/p&gt;</w:t>
            </w:r>
          </w:p>
          <w:p w:rsidR="006667CD" w:rsidRDefault="006667CD" w:rsidP="00573440">
            <w:pPr>
              <w:pStyle w:val="Prrafodelista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>&lt;p&gt;</w:t>
            </w:r>
          </w:p>
          <w:p w:rsidR="006667CD" w:rsidRDefault="006667CD" w:rsidP="00573440">
            <w:pPr>
              <w:pStyle w:val="Prrafodelista"/>
              <w:ind w:left="1416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 xml:space="preserve">Comentario: </w:t>
            </w:r>
          </w:p>
          <w:p w:rsidR="006667CD" w:rsidRDefault="006667CD" w:rsidP="00573440">
            <w:pPr>
              <w:pStyle w:val="Prrafodelista"/>
              <w:ind w:left="1416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>&lt;</w:t>
            </w:r>
            <w:proofErr w:type="spellStart"/>
            <w:r w:rsidRPr="009C308A">
              <w:rPr>
                <w:rFonts w:ascii="Lucida Console" w:hAnsi="Lucida Console"/>
                <w:sz w:val="20"/>
              </w:rPr>
              <w:t>textarea</w:t>
            </w:r>
            <w:proofErr w:type="spellEnd"/>
            <w:r w:rsidRPr="009C308A">
              <w:rPr>
                <w:rFonts w:ascii="Lucida Console" w:hAnsi="Lucida Console"/>
                <w:sz w:val="20"/>
              </w:rPr>
              <w:t xml:space="preserve"> </w:t>
            </w:r>
            <w:proofErr w:type="spellStart"/>
            <w:r w:rsidRPr="009C308A">
              <w:rPr>
                <w:rFonts w:ascii="Lucida Console" w:hAnsi="Lucida Console"/>
                <w:sz w:val="20"/>
              </w:rPr>
              <w:t>ng-model</w:t>
            </w:r>
            <w:proofErr w:type="spellEnd"/>
            <w:r w:rsidRPr="009C308A">
              <w:rPr>
                <w:rFonts w:ascii="Lucida Console" w:hAnsi="Lucida Console"/>
                <w:sz w:val="20"/>
              </w:rPr>
              <w:t>="comentario"&gt;&lt;/</w:t>
            </w:r>
            <w:proofErr w:type="spellStart"/>
            <w:r w:rsidRPr="009C308A">
              <w:rPr>
                <w:rFonts w:ascii="Lucida Console" w:hAnsi="Lucida Console"/>
                <w:sz w:val="20"/>
              </w:rPr>
              <w:t>textarea</w:t>
            </w:r>
            <w:proofErr w:type="spellEnd"/>
            <w:r w:rsidRPr="009C308A">
              <w:rPr>
                <w:rFonts w:ascii="Lucida Console" w:hAnsi="Lucida Console"/>
                <w:sz w:val="20"/>
              </w:rPr>
              <w:t>&gt;</w:t>
            </w:r>
          </w:p>
          <w:p w:rsidR="006667CD" w:rsidRPr="009C308A" w:rsidRDefault="006667CD" w:rsidP="00573440">
            <w:pPr>
              <w:ind w:left="708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>&lt;/p&gt;</w:t>
            </w:r>
          </w:p>
          <w:p w:rsidR="006667CD" w:rsidRPr="009C308A" w:rsidRDefault="006667CD" w:rsidP="00573440">
            <w:pPr>
              <w:ind w:left="708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>&lt;div&gt;</w:t>
            </w:r>
          </w:p>
          <w:p w:rsidR="006667CD" w:rsidRPr="009C308A" w:rsidRDefault="006667CD" w:rsidP="00573440">
            <w:pPr>
              <w:pStyle w:val="Prrafodelista"/>
              <w:ind w:left="1416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>&lt;b&gt;RESUMEN DE FORMULARIO&lt;/b&gt;&lt;</w:t>
            </w:r>
            <w:proofErr w:type="spellStart"/>
            <w:r w:rsidRPr="009C308A">
              <w:rPr>
                <w:rFonts w:ascii="Lucida Console" w:hAnsi="Lucida Console"/>
                <w:sz w:val="20"/>
              </w:rPr>
              <w:t>br</w:t>
            </w:r>
            <w:proofErr w:type="spellEnd"/>
            <w:r w:rsidRPr="009C308A">
              <w:rPr>
                <w:rFonts w:ascii="Lucida Console" w:hAnsi="Lucida Console"/>
                <w:sz w:val="20"/>
              </w:rPr>
              <w:t>&gt;</w:t>
            </w:r>
          </w:p>
          <w:p w:rsidR="006667CD" w:rsidRPr="009C308A" w:rsidRDefault="006667CD" w:rsidP="00573440">
            <w:pPr>
              <w:pStyle w:val="Prrafodelista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 xml:space="preserve">      &lt;</w:t>
            </w:r>
            <w:proofErr w:type="spellStart"/>
            <w:r w:rsidRPr="009C308A">
              <w:rPr>
                <w:rFonts w:ascii="Lucida Console" w:hAnsi="Lucida Console"/>
                <w:sz w:val="20"/>
              </w:rPr>
              <w:t>span</w:t>
            </w:r>
            <w:proofErr w:type="spellEnd"/>
            <w:r w:rsidRPr="009C308A">
              <w:rPr>
                <w:rFonts w:ascii="Lucida Console" w:hAnsi="Lucida Console"/>
                <w:sz w:val="20"/>
              </w:rPr>
              <w:t xml:space="preserve">&gt;Nombre : </w:t>
            </w:r>
            <w:r w:rsidRPr="0082032C">
              <w:rPr>
                <w:rFonts w:ascii="Lucida Console" w:hAnsi="Lucida Console"/>
                <w:sz w:val="20"/>
              </w:rPr>
              <w:t>{{nombre +" "+ fecha }}</w:t>
            </w:r>
            <w:r w:rsidRPr="009C308A">
              <w:rPr>
                <w:rFonts w:ascii="Lucida Console" w:hAnsi="Lucida Console"/>
                <w:sz w:val="20"/>
              </w:rPr>
              <w:t>&lt;/</w:t>
            </w:r>
            <w:proofErr w:type="spellStart"/>
            <w:r w:rsidRPr="009C308A">
              <w:rPr>
                <w:rFonts w:ascii="Lucida Console" w:hAnsi="Lucida Console"/>
                <w:sz w:val="20"/>
              </w:rPr>
              <w:t>span</w:t>
            </w:r>
            <w:proofErr w:type="spellEnd"/>
            <w:r w:rsidRPr="009C308A">
              <w:rPr>
                <w:rFonts w:ascii="Lucida Console" w:hAnsi="Lucida Console"/>
                <w:sz w:val="20"/>
              </w:rPr>
              <w:t>&gt;&lt;</w:t>
            </w:r>
            <w:proofErr w:type="spellStart"/>
            <w:r w:rsidRPr="009C308A">
              <w:rPr>
                <w:rFonts w:ascii="Lucida Console" w:hAnsi="Lucida Console"/>
                <w:sz w:val="20"/>
              </w:rPr>
              <w:t>br</w:t>
            </w:r>
            <w:proofErr w:type="spellEnd"/>
            <w:r w:rsidRPr="009C308A">
              <w:rPr>
                <w:rFonts w:ascii="Lucida Console" w:hAnsi="Lucida Console"/>
                <w:sz w:val="20"/>
              </w:rPr>
              <w:t>&gt;</w:t>
            </w:r>
          </w:p>
          <w:p w:rsidR="006667CD" w:rsidRPr="009C308A" w:rsidRDefault="006667CD" w:rsidP="00573440">
            <w:pPr>
              <w:pStyle w:val="Prrafodelista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 xml:space="preserve">      &lt;</w:t>
            </w:r>
            <w:proofErr w:type="spellStart"/>
            <w:r w:rsidRPr="009C308A">
              <w:rPr>
                <w:rFonts w:ascii="Lucida Console" w:hAnsi="Lucida Console"/>
                <w:sz w:val="20"/>
              </w:rPr>
              <w:t>span</w:t>
            </w:r>
            <w:proofErr w:type="spellEnd"/>
            <w:r w:rsidRPr="009C308A">
              <w:rPr>
                <w:rFonts w:ascii="Lucida Console" w:hAnsi="Lucida Console"/>
                <w:sz w:val="20"/>
              </w:rPr>
              <w:t>&gt;Comentario : {{comentario}}&lt;/</w:t>
            </w:r>
            <w:proofErr w:type="spellStart"/>
            <w:r w:rsidRPr="009C308A">
              <w:rPr>
                <w:rFonts w:ascii="Lucida Console" w:hAnsi="Lucida Console"/>
                <w:sz w:val="20"/>
              </w:rPr>
              <w:t>span</w:t>
            </w:r>
            <w:proofErr w:type="spellEnd"/>
            <w:r w:rsidRPr="009C308A">
              <w:rPr>
                <w:rFonts w:ascii="Lucida Console" w:hAnsi="Lucida Console"/>
                <w:sz w:val="20"/>
              </w:rPr>
              <w:t>&gt;</w:t>
            </w:r>
          </w:p>
          <w:p w:rsidR="006667CD" w:rsidRDefault="006667CD" w:rsidP="00573440">
            <w:pPr>
              <w:pStyle w:val="Prrafodelista"/>
              <w:rPr>
                <w:rFonts w:ascii="Lucida Console" w:hAnsi="Lucida Console"/>
                <w:sz w:val="20"/>
              </w:rPr>
            </w:pPr>
            <w:r w:rsidRPr="009C308A">
              <w:rPr>
                <w:rFonts w:ascii="Lucida Console" w:hAnsi="Lucida Console"/>
                <w:sz w:val="20"/>
              </w:rPr>
              <w:t>&lt;/div&gt;</w:t>
            </w:r>
          </w:p>
          <w:p w:rsidR="006667CD" w:rsidRDefault="006667CD" w:rsidP="00573440">
            <w:pPr>
              <w:pStyle w:val="Prrafodelista"/>
              <w:rPr>
                <w:rFonts w:ascii="Lucida Console" w:hAnsi="Lucida Console"/>
                <w:sz w:val="20"/>
              </w:rPr>
            </w:pPr>
            <w:r w:rsidRPr="00B474D6">
              <w:rPr>
                <w:rFonts w:ascii="Lucida Console" w:hAnsi="Lucida Console"/>
                <w:sz w:val="20"/>
              </w:rPr>
              <w:t>&lt;</w:t>
            </w:r>
            <w:proofErr w:type="spellStart"/>
            <w:r w:rsidRPr="00B474D6">
              <w:rPr>
                <w:rFonts w:ascii="Lucida Console" w:hAnsi="Lucida Console"/>
                <w:sz w:val="20"/>
              </w:rPr>
              <w:t>hr</w:t>
            </w:r>
            <w:proofErr w:type="spellEnd"/>
            <w:r w:rsidRPr="00B474D6">
              <w:rPr>
                <w:rFonts w:ascii="Lucida Console" w:hAnsi="Lucida Console"/>
                <w:sz w:val="20"/>
              </w:rPr>
              <w:t>&gt;&lt;b&gt;RESPONSABLES&lt;/b&gt;</w:t>
            </w:r>
          </w:p>
          <w:p w:rsidR="006667CD" w:rsidRPr="009C308A" w:rsidRDefault="006667CD" w:rsidP="00573440">
            <w:pPr>
              <w:pStyle w:val="Prrafodelista"/>
              <w:rPr>
                <w:rFonts w:ascii="Lucida Console" w:hAnsi="Lucida Console"/>
                <w:sz w:val="20"/>
              </w:rPr>
            </w:pPr>
            <w:r>
              <w:rPr>
                <w:rFonts w:ascii="Lucida Console" w:hAnsi="Lucida Console"/>
                <w:sz w:val="20"/>
              </w:rPr>
              <w:t>&lt;div id="</w:t>
            </w:r>
            <w:proofErr w:type="spellStart"/>
            <w:r>
              <w:rPr>
                <w:rFonts w:ascii="Lucida Console" w:hAnsi="Lucida Console"/>
                <w:sz w:val="20"/>
              </w:rPr>
              <w:t>listaResponsables</w:t>
            </w:r>
            <w:proofErr w:type="spellEnd"/>
            <w:r w:rsidRPr="0082032C">
              <w:rPr>
                <w:rFonts w:ascii="Lucida Console" w:hAnsi="Lucida Console"/>
                <w:sz w:val="20"/>
              </w:rPr>
              <w:t>"</w:t>
            </w:r>
            <w:r>
              <w:rPr>
                <w:rFonts w:ascii="Lucida Console" w:hAnsi="Lucida Console"/>
                <w:sz w:val="20"/>
              </w:rPr>
              <w:t>&gt;&lt;/div&gt;</w:t>
            </w:r>
          </w:p>
          <w:p w:rsidR="006667CD" w:rsidRDefault="006667CD" w:rsidP="00573440">
            <w:pPr>
              <w:pStyle w:val="Prrafodelista"/>
              <w:ind w:left="0"/>
            </w:pPr>
            <w:r w:rsidRPr="009C308A">
              <w:rPr>
                <w:rFonts w:ascii="Lucida Console" w:hAnsi="Lucida Console"/>
                <w:sz w:val="20"/>
              </w:rPr>
              <w:t>&lt;/div&gt;</w:t>
            </w:r>
          </w:p>
        </w:tc>
      </w:tr>
    </w:tbl>
    <w:p w:rsidR="006667CD" w:rsidRDefault="006667CD" w:rsidP="006667CD">
      <w:pPr>
        <w:pStyle w:val="Prrafodelista"/>
      </w:pPr>
    </w:p>
    <w:p w:rsidR="006667CD" w:rsidRDefault="006667CD" w:rsidP="006667CD">
      <w:pPr>
        <w:pStyle w:val="Prrafodelista"/>
      </w:pPr>
      <w:r>
        <w:t>Identificar lo siguiente:</w:t>
      </w:r>
    </w:p>
    <w:p w:rsidR="006667CD" w:rsidRDefault="006667CD" w:rsidP="006667CD">
      <w:pPr>
        <w:pStyle w:val="Prrafodelista"/>
      </w:pPr>
    </w:p>
    <w:p w:rsidR="006667CD" w:rsidRDefault="006667CD" w:rsidP="006667CD">
      <w:pPr>
        <w:pStyle w:val="Prrafodelista"/>
        <w:widowControl/>
        <w:numPr>
          <w:ilvl w:val="1"/>
          <w:numId w:val="15"/>
        </w:numPr>
        <w:spacing w:after="200" w:line="276" w:lineRule="auto"/>
      </w:pPr>
      <w:r>
        <w:t>Directiva de Aplicación:</w:t>
      </w: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  <w:r>
        <w:pict>
          <v:rect id="_x0000_i1037" style="width:0;height:1.5pt" o:hralign="center" o:hrstd="t" o:hr="t" fillcolor="#a0a0a0" stroked="f"/>
        </w:pict>
      </w:r>
    </w:p>
    <w:p w:rsidR="006667CD" w:rsidRDefault="006667CD" w:rsidP="006667CD">
      <w:pPr>
        <w:pStyle w:val="Prrafodelista"/>
        <w:widowControl/>
        <w:numPr>
          <w:ilvl w:val="1"/>
          <w:numId w:val="15"/>
        </w:numPr>
        <w:spacing w:after="200" w:line="276" w:lineRule="auto"/>
      </w:pPr>
      <w:r>
        <w:t>Directiva de Controlador:</w:t>
      </w:r>
    </w:p>
    <w:p w:rsidR="006667CD" w:rsidRDefault="006667CD" w:rsidP="006667CD">
      <w:pPr>
        <w:pStyle w:val="Prrafodelista"/>
        <w:ind w:left="1440"/>
      </w:pPr>
    </w:p>
    <w:p w:rsidR="009559C9" w:rsidRDefault="009559C9" w:rsidP="006667CD">
      <w:pPr>
        <w:pStyle w:val="Prrafodelista"/>
        <w:ind w:left="1440"/>
      </w:pPr>
      <w:r>
        <w:pict>
          <v:rect id="_x0000_i1038" style="width:0;height:1.5pt" o:hralign="center" o:hrstd="t" o:hr="t" fillcolor="#a0a0a0" stroked="f"/>
        </w:pict>
      </w:r>
    </w:p>
    <w:p w:rsidR="006667CD" w:rsidRDefault="006667CD" w:rsidP="006667CD">
      <w:pPr>
        <w:pStyle w:val="Prrafodelista"/>
        <w:widowControl/>
        <w:numPr>
          <w:ilvl w:val="1"/>
          <w:numId w:val="15"/>
        </w:numPr>
        <w:spacing w:after="200" w:line="276" w:lineRule="auto"/>
      </w:pPr>
      <w:r>
        <w:t>Directivas de enlazamiento:</w:t>
      </w: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  <w:r>
        <w:pict>
          <v:rect id="_x0000_i1039" style="width:0;height:1.5pt" o:hralign="center" o:hrstd="t" o:hr="t" fillcolor="#a0a0a0" stroked="f"/>
        </w:pict>
      </w: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  <w:r>
        <w:pict>
          <v:rect id="_x0000_i1040" style="width:0;height:1.5pt" o:hralign="center" o:hrstd="t" o:hr="t" fillcolor="#a0a0a0" stroked="f"/>
        </w:pict>
      </w: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  <w:r>
        <w:pict>
          <v:rect id="_x0000_i1056" style="width:0;height:1.5pt" o:hralign="center" o:hrstd="t" o:hr="t" fillcolor="#a0a0a0" stroked="f"/>
        </w:pict>
      </w: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</w:p>
    <w:p w:rsidR="006667CD" w:rsidRDefault="006667CD" w:rsidP="009559C9">
      <w:pPr>
        <w:pStyle w:val="Prrafodelista"/>
        <w:widowControl/>
        <w:numPr>
          <w:ilvl w:val="1"/>
          <w:numId w:val="15"/>
        </w:numPr>
        <w:spacing w:after="200" w:line="276" w:lineRule="auto"/>
      </w:pPr>
      <w:r>
        <w:t>Expresiones:</w:t>
      </w: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  <w:r>
        <w:lastRenderedPageBreak/>
        <w:pict>
          <v:rect id="_x0000_i1041" style="width:0;height:1.5pt" o:hralign="center" o:hrstd="t" o:hr="t" fillcolor="#a0a0a0" stroked="f"/>
        </w:pict>
      </w:r>
    </w:p>
    <w:p w:rsidR="009559C9" w:rsidRDefault="009559C9" w:rsidP="009559C9">
      <w:pPr>
        <w:pStyle w:val="Prrafodelista"/>
        <w:widowControl/>
        <w:spacing w:after="200" w:line="276" w:lineRule="auto"/>
        <w:ind w:left="1440"/>
      </w:pPr>
    </w:p>
    <w:p w:rsidR="00A63709" w:rsidRDefault="009559C9" w:rsidP="00CF6DD9">
      <w:pPr>
        <w:pStyle w:val="Prrafodelista"/>
        <w:widowControl/>
        <w:spacing w:after="200" w:line="276" w:lineRule="auto"/>
        <w:ind w:left="1440"/>
      </w:pPr>
      <w:r>
        <w:pict>
          <v:rect id="_x0000_i1042" style="width:0;height:1.5pt" o:hralign="center" o:hrstd="t" o:hr="t" fillcolor="#a0a0a0" stroked="f"/>
        </w:pict>
      </w:r>
    </w:p>
    <w:p w:rsidR="00A63709" w:rsidRDefault="00A63709" w:rsidP="006667CD"/>
    <w:p w:rsidR="006667CD" w:rsidRDefault="006667CD" w:rsidP="006667CD">
      <w:pPr>
        <w:pStyle w:val="Prrafodelista"/>
        <w:numPr>
          <w:ilvl w:val="1"/>
          <w:numId w:val="21"/>
        </w:numPr>
        <w:ind w:left="709" w:hanging="436"/>
      </w:pPr>
      <w:r>
        <w:t>Se tiene el controlador del formulario anterior:</w:t>
      </w:r>
    </w:p>
    <w:p w:rsidR="006667CD" w:rsidRDefault="006667CD" w:rsidP="006667CD">
      <w:pPr>
        <w:pStyle w:val="Prrafodelista"/>
      </w:pP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7904"/>
      </w:tblGrid>
      <w:tr w:rsidR="006667CD" w:rsidTr="009559C9">
        <w:tc>
          <w:tcPr>
            <w:tcW w:w="7904" w:type="dxa"/>
          </w:tcPr>
          <w:p w:rsidR="006667CD" w:rsidRPr="00B474D6" w:rsidRDefault="006667CD" w:rsidP="00573440">
            <w:pPr>
              <w:rPr>
                <w:rFonts w:ascii="Lucida Console" w:hAnsi="Lucida Console"/>
                <w:sz w:val="20"/>
                <w:lang w:val="en-US"/>
              </w:rPr>
            </w:pPr>
            <w:proofErr w:type="spellStart"/>
            <w:r w:rsidRPr="00B474D6">
              <w:rPr>
                <w:rFonts w:ascii="Lucida Console" w:hAnsi="Lucida Console"/>
                <w:sz w:val="20"/>
                <w:lang w:val="en-US"/>
              </w:rPr>
              <w:t>var</w:t>
            </w:r>
            <w:proofErr w:type="spellEnd"/>
            <w:r w:rsidRPr="00B474D6">
              <w:rPr>
                <w:rFonts w:ascii="Lucida Console" w:hAnsi="Lucida Console"/>
                <w:sz w:val="20"/>
                <w:lang w:val="en-US"/>
              </w:rPr>
              <w:t xml:space="preserve"> app = </w:t>
            </w:r>
            <w:proofErr w:type="spellStart"/>
            <w:r w:rsidRPr="00B474D6">
              <w:rPr>
                <w:rFonts w:ascii="Lucida Console" w:hAnsi="Lucida Console"/>
                <w:sz w:val="20"/>
                <w:lang w:val="en-US"/>
              </w:rPr>
              <w:t>angular.module</w:t>
            </w:r>
            <w:proofErr w:type="spellEnd"/>
            <w:r w:rsidRPr="00B474D6">
              <w:rPr>
                <w:rFonts w:ascii="Lucida Console" w:hAnsi="Lucida Console"/>
                <w:sz w:val="20"/>
                <w:lang w:val="en-US"/>
              </w:rPr>
              <w:t>('</w:t>
            </w:r>
            <w:proofErr w:type="spellStart"/>
            <w:r w:rsidRPr="00B474D6">
              <w:rPr>
                <w:rFonts w:ascii="Lucida Console" w:hAnsi="Lucida Console"/>
                <w:sz w:val="20"/>
                <w:lang w:val="en-US"/>
              </w:rPr>
              <w:t>myApp</w:t>
            </w:r>
            <w:proofErr w:type="spellEnd"/>
            <w:r w:rsidRPr="00B474D6">
              <w:rPr>
                <w:rFonts w:ascii="Lucida Console" w:hAnsi="Lucida Console"/>
                <w:sz w:val="20"/>
                <w:lang w:val="en-US"/>
              </w:rPr>
              <w:t>', []);</w:t>
            </w:r>
          </w:p>
          <w:p w:rsidR="006667CD" w:rsidRPr="00B474D6" w:rsidRDefault="006667CD" w:rsidP="00573440">
            <w:pPr>
              <w:rPr>
                <w:rFonts w:ascii="Lucida Console" w:hAnsi="Lucida Console"/>
                <w:sz w:val="20"/>
                <w:lang w:val="en-US"/>
              </w:rPr>
            </w:pPr>
            <w:r w:rsidRPr="00B474D6">
              <w:rPr>
                <w:rFonts w:ascii="Lucida Console" w:hAnsi="Lucida Console"/>
                <w:sz w:val="20"/>
                <w:lang w:val="en-US"/>
              </w:rPr>
              <w:t xml:space="preserve">    </w:t>
            </w:r>
            <w:proofErr w:type="spellStart"/>
            <w:r w:rsidRPr="00B474D6">
              <w:rPr>
                <w:rFonts w:ascii="Lucida Console" w:hAnsi="Lucida Console"/>
                <w:sz w:val="20"/>
                <w:lang w:val="en-US"/>
              </w:rPr>
              <w:t>app.controller</w:t>
            </w:r>
            <w:proofErr w:type="spellEnd"/>
            <w:r w:rsidRPr="00B474D6">
              <w:rPr>
                <w:rFonts w:ascii="Lucida Console" w:hAnsi="Lucida Console"/>
                <w:sz w:val="20"/>
                <w:lang w:val="en-US"/>
              </w:rPr>
              <w:t>('</w:t>
            </w:r>
            <w:proofErr w:type="spellStart"/>
            <w:r w:rsidRPr="00B474D6">
              <w:rPr>
                <w:rFonts w:ascii="Lucida Console" w:hAnsi="Lucida Console"/>
                <w:sz w:val="20"/>
                <w:lang w:val="en-US"/>
              </w:rPr>
              <w:t>myCtrl</w:t>
            </w:r>
            <w:proofErr w:type="spellEnd"/>
            <w:r w:rsidRPr="00B474D6">
              <w:rPr>
                <w:rFonts w:ascii="Lucida Console" w:hAnsi="Lucida Console"/>
                <w:sz w:val="20"/>
                <w:lang w:val="en-US"/>
              </w:rPr>
              <w:t>', function($scope) {</w:t>
            </w:r>
          </w:p>
          <w:p w:rsidR="006667CD" w:rsidRPr="00B474D6" w:rsidRDefault="006667CD" w:rsidP="00573440">
            <w:pPr>
              <w:rPr>
                <w:rFonts w:ascii="Lucida Console" w:hAnsi="Lucida Console"/>
                <w:sz w:val="20"/>
              </w:rPr>
            </w:pPr>
            <w:r w:rsidRPr="00B474D6">
              <w:rPr>
                <w:rFonts w:ascii="Lucida Console" w:hAnsi="Lucida Console"/>
                <w:sz w:val="20"/>
                <w:lang w:val="en-US"/>
              </w:rPr>
              <w:t xml:space="preserve">        </w:t>
            </w:r>
            <w:r w:rsidRPr="00B474D6">
              <w:rPr>
                <w:rFonts w:ascii="Lucida Console" w:hAnsi="Lucida Console"/>
                <w:sz w:val="20"/>
              </w:rPr>
              <w:t>$</w:t>
            </w:r>
            <w:proofErr w:type="spellStart"/>
            <w:r w:rsidRPr="00B474D6">
              <w:rPr>
                <w:rFonts w:ascii="Lucida Console" w:hAnsi="Lucida Console"/>
                <w:sz w:val="20"/>
              </w:rPr>
              <w:t>scope.respondables</w:t>
            </w:r>
            <w:proofErr w:type="spellEnd"/>
            <w:r w:rsidRPr="00B474D6">
              <w:rPr>
                <w:rFonts w:ascii="Lucida Console" w:hAnsi="Lucida Console"/>
                <w:sz w:val="20"/>
              </w:rPr>
              <w:t xml:space="preserve"> = [</w:t>
            </w:r>
          </w:p>
          <w:p w:rsidR="006667CD" w:rsidRPr="00B474D6" w:rsidRDefault="006667CD" w:rsidP="00573440">
            <w:pPr>
              <w:rPr>
                <w:rFonts w:ascii="Lucida Console" w:hAnsi="Lucida Console"/>
                <w:sz w:val="20"/>
              </w:rPr>
            </w:pPr>
            <w:r w:rsidRPr="00B474D6">
              <w:rPr>
                <w:rFonts w:ascii="Lucida Console" w:hAnsi="Lucida Console"/>
                <w:sz w:val="20"/>
              </w:rPr>
              <w:t xml:space="preserve">            {  id: "1", nombre : "Juan </w:t>
            </w:r>
            <w:proofErr w:type="spellStart"/>
            <w:r w:rsidRPr="00B474D6">
              <w:rPr>
                <w:rFonts w:ascii="Lucida Console" w:hAnsi="Lucida Console"/>
                <w:sz w:val="20"/>
              </w:rPr>
              <w:t>Peres</w:t>
            </w:r>
            <w:proofErr w:type="spellEnd"/>
            <w:r w:rsidRPr="00B474D6">
              <w:rPr>
                <w:rFonts w:ascii="Lucida Console" w:hAnsi="Lucida Console"/>
                <w:sz w:val="20"/>
              </w:rPr>
              <w:t>" },</w:t>
            </w:r>
          </w:p>
          <w:p w:rsidR="006667CD" w:rsidRPr="00B474D6" w:rsidRDefault="006667CD" w:rsidP="00573440">
            <w:pPr>
              <w:rPr>
                <w:rFonts w:ascii="Lucida Console" w:hAnsi="Lucida Console"/>
                <w:sz w:val="20"/>
              </w:rPr>
            </w:pPr>
            <w:r w:rsidRPr="00B474D6">
              <w:rPr>
                <w:rFonts w:ascii="Lucida Console" w:hAnsi="Lucida Console"/>
                <w:sz w:val="20"/>
              </w:rPr>
              <w:t xml:space="preserve">        </w:t>
            </w:r>
            <w:r w:rsidRPr="00B474D6">
              <w:rPr>
                <w:rFonts w:ascii="Lucida Console" w:hAnsi="Lucida Console"/>
                <w:sz w:val="20"/>
              </w:rPr>
              <w:tab/>
              <w:t>{  id: "2", nombre : "Julio Verne" },</w:t>
            </w:r>
          </w:p>
          <w:p w:rsidR="006667CD" w:rsidRPr="00B474D6" w:rsidRDefault="006667CD" w:rsidP="00573440">
            <w:pPr>
              <w:rPr>
                <w:rFonts w:ascii="Lucida Console" w:hAnsi="Lucida Console"/>
                <w:sz w:val="20"/>
              </w:rPr>
            </w:pPr>
            <w:r w:rsidRPr="00B474D6">
              <w:rPr>
                <w:rFonts w:ascii="Lucida Console" w:hAnsi="Lucida Console"/>
                <w:sz w:val="20"/>
              </w:rPr>
              <w:t xml:space="preserve">        </w:t>
            </w:r>
            <w:r w:rsidRPr="00B474D6">
              <w:rPr>
                <w:rFonts w:ascii="Lucida Console" w:hAnsi="Lucida Console"/>
                <w:sz w:val="20"/>
              </w:rPr>
              <w:tab/>
              <w:t xml:space="preserve">{  id: "3", nombre : "Eugenio </w:t>
            </w:r>
            <w:proofErr w:type="spellStart"/>
            <w:r w:rsidRPr="00B474D6">
              <w:rPr>
                <w:rFonts w:ascii="Lucida Console" w:hAnsi="Lucida Console"/>
                <w:sz w:val="20"/>
              </w:rPr>
              <w:t>Derbes</w:t>
            </w:r>
            <w:proofErr w:type="spellEnd"/>
            <w:r w:rsidRPr="00B474D6">
              <w:rPr>
                <w:rFonts w:ascii="Lucida Console" w:hAnsi="Lucida Console"/>
                <w:sz w:val="20"/>
              </w:rPr>
              <w:t>" }</w:t>
            </w:r>
          </w:p>
          <w:p w:rsidR="006667CD" w:rsidRPr="00B474D6" w:rsidRDefault="006667CD" w:rsidP="00573440">
            <w:pPr>
              <w:rPr>
                <w:rFonts w:ascii="Lucida Console" w:hAnsi="Lucida Console"/>
                <w:sz w:val="20"/>
                <w:lang w:val="en-US"/>
              </w:rPr>
            </w:pPr>
            <w:r w:rsidRPr="00B474D6">
              <w:rPr>
                <w:rFonts w:ascii="Lucida Console" w:hAnsi="Lucida Console"/>
                <w:sz w:val="20"/>
              </w:rPr>
              <w:t xml:space="preserve">        </w:t>
            </w:r>
            <w:r w:rsidRPr="00B474D6">
              <w:rPr>
                <w:rFonts w:ascii="Lucida Console" w:hAnsi="Lucida Console"/>
                <w:sz w:val="20"/>
                <w:lang w:val="en-US"/>
              </w:rPr>
              <w:t>];</w:t>
            </w:r>
          </w:p>
          <w:p w:rsidR="006667CD" w:rsidRDefault="006667CD" w:rsidP="00573440">
            <w:pPr>
              <w:pStyle w:val="Prrafodelista"/>
              <w:ind w:left="0"/>
            </w:pPr>
            <w:r w:rsidRPr="00B474D6">
              <w:rPr>
                <w:rFonts w:ascii="Lucida Console" w:hAnsi="Lucida Console"/>
                <w:sz w:val="20"/>
                <w:lang w:val="en-US"/>
              </w:rPr>
              <w:t xml:space="preserve">    });</w:t>
            </w:r>
          </w:p>
        </w:tc>
      </w:tr>
    </w:tbl>
    <w:p w:rsidR="006667CD" w:rsidRDefault="006667CD" w:rsidP="006667CD">
      <w:pPr>
        <w:pStyle w:val="Prrafodelista"/>
      </w:pPr>
    </w:p>
    <w:p w:rsidR="006667CD" w:rsidRDefault="006667CD" w:rsidP="009559C9">
      <w:pPr>
        <w:pStyle w:val="Prrafodelista"/>
        <w:jc w:val="both"/>
      </w:pPr>
      <w:r>
        <w:t>Implementar la lista de responsables en el div de id “</w:t>
      </w:r>
      <w:proofErr w:type="spellStart"/>
      <w:r>
        <w:rPr>
          <w:rFonts w:ascii="Lucida Console" w:hAnsi="Lucida Console"/>
          <w:sz w:val="20"/>
        </w:rPr>
        <w:t>listaResponsables</w:t>
      </w:r>
      <w:proofErr w:type="spellEnd"/>
      <w:r>
        <w:t xml:space="preserve">” del formulario anterior, listarlo en cada </w:t>
      </w:r>
      <w:proofErr w:type="spellStart"/>
      <w:r>
        <w:t>span</w:t>
      </w:r>
      <w:proofErr w:type="spellEnd"/>
      <w:r>
        <w:t xml:space="preserve"> con la directiva respectiva</w:t>
      </w:r>
    </w:p>
    <w:p w:rsidR="006667CD" w:rsidRDefault="006667CD" w:rsidP="006667CD">
      <w:pPr>
        <w:pStyle w:val="Prrafodelista"/>
      </w:pPr>
    </w:p>
    <w:p w:rsidR="006667CD" w:rsidRDefault="003A18F3" w:rsidP="003A18F3">
      <w:pPr>
        <w:ind w:left="709"/>
      </w:pPr>
      <w:r>
        <w:pict>
          <v:rect id="_x0000_i1043" style="width:0;height:1.5pt" o:hralign="center" o:hrstd="t" o:hr="t" fillcolor="#a0a0a0" stroked="f"/>
        </w:pict>
      </w:r>
    </w:p>
    <w:p w:rsidR="003A18F3" w:rsidRDefault="003A18F3" w:rsidP="003A18F3">
      <w:pPr>
        <w:ind w:left="709"/>
      </w:pPr>
    </w:p>
    <w:p w:rsidR="003A18F3" w:rsidRDefault="003A18F3" w:rsidP="003A18F3">
      <w:pPr>
        <w:ind w:left="709"/>
      </w:pPr>
      <w:r>
        <w:pict>
          <v:rect id="_x0000_i1044" style="width:0;height:1.5pt" o:hralign="center" o:hrstd="t" o:hr="t" fillcolor="#a0a0a0" stroked="f"/>
        </w:pict>
      </w:r>
    </w:p>
    <w:p w:rsidR="003A18F3" w:rsidRDefault="003A18F3" w:rsidP="003A18F3">
      <w:pPr>
        <w:ind w:left="709"/>
      </w:pPr>
    </w:p>
    <w:p w:rsidR="003A18F3" w:rsidRDefault="003A18F3" w:rsidP="003A18F3">
      <w:pPr>
        <w:ind w:left="709"/>
      </w:pPr>
      <w:r>
        <w:pict>
          <v:rect id="_x0000_i1045" style="width:0;height:1.5pt" o:hralign="center" o:hrstd="t" o:hr="t" fillcolor="#a0a0a0" stroked="f"/>
        </w:pict>
      </w:r>
    </w:p>
    <w:p w:rsidR="003A18F3" w:rsidRDefault="003A18F3" w:rsidP="003A18F3">
      <w:pPr>
        <w:ind w:left="709"/>
      </w:pPr>
    </w:p>
    <w:p w:rsidR="003A18F3" w:rsidRDefault="003A18F3" w:rsidP="003A18F3">
      <w:pPr>
        <w:ind w:left="709"/>
      </w:pPr>
      <w:r>
        <w:pict>
          <v:rect id="_x0000_i1046" style="width:0;height:1.5pt" o:hralign="center" o:hrstd="t" o:hr="t" fillcolor="#a0a0a0" stroked="f"/>
        </w:pict>
      </w:r>
    </w:p>
    <w:p w:rsidR="003A18F3" w:rsidRDefault="003A18F3" w:rsidP="003A18F3">
      <w:pPr>
        <w:ind w:left="709"/>
      </w:pPr>
    </w:p>
    <w:p w:rsidR="003A18F3" w:rsidRDefault="003A18F3" w:rsidP="00A63709">
      <w:pPr>
        <w:ind w:left="709"/>
      </w:pPr>
      <w:r>
        <w:pict>
          <v:rect id="_x0000_i1047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ind w:left="360"/>
        <w:rPr>
          <w:b/>
          <w:sz w:val="20"/>
        </w:rPr>
      </w:pPr>
    </w:p>
    <w:p w:rsidR="00CF6DD9" w:rsidRPr="006667CD" w:rsidRDefault="00CF6DD9" w:rsidP="006F793F">
      <w:pPr>
        <w:pStyle w:val="Prrafodelista"/>
        <w:ind w:left="360"/>
        <w:rPr>
          <w:b/>
          <w:sz w:val="20"/>
        </w:rPr>
      </w:pPr>
    </w:p>
    <w:p w:rsidR="006667CD" w:rsidRDefault="006667CD" w:rsidP="006667CD">
      <w:pPr>
        <w:pStyle w:val="Prrafodelista"/>
        <w:numPr>
          <w:ilvl w:val="0"/>
          <w:numId w:val="20"/>
        </w:numPr>
        <w:rPr>
          <w:b/>
          <w:sz w:val="20"/>
        </w:rPr>
      </w:pPr>
      <w:proofErr w:type="spellStart"/>
      <w:r w:rsidRPr="006667CD">
        <w:rPr>
          <w:b/>
          <w:sz w:val="20"/>
        </w:rPr>
        <w:t>Structured</w:t>
      </w:r>
      <w:proofErr w:type="spellEnd"/>
      <w:r w:rsidRPr="006667CD">
        <w:rPr>
          <w:b/>
          <w:sz w:val="20"/>
        </w:rPr>
        <w:t xml:space="preserve"> </w:t>
      </w:r>
      <w:proofErr w:type="spellStart"/>
      <w:r w:rsidRPr="006667CD">
        <w:rPr>
          <w:b/>
          <w:sz w:val="20"/>
        </w:rPr>
        <w:t>Query</w:t>
      </w:r>
      <w:proofErr w:type="spellEnd"/>
      <w:r w:rsidRPr="006667CD">
        <w:rPr>
          <w:b/>
          <w:sz w:val="20"/>
        </w:rPr>
        <w:t xml:space="preserve"> </w:t>
      </w:r>
      <w:proofErr w:type="spellStart"/>
      <w:r w:rsidRPr="006667CD">
        <w:rPr>
          <w:b/>
          <w:sz w:val="20"/>
        </w:rPr>
        <w:t>Language</w:t>
      </w:r>
      <w:proofErr w:type="spellEnd"/>
      <w:r w:rsidRPr="006667CD">
        <w:rPr>
          <w:b/>
          <w:sz w:val="20"/>
        </w:rPr>
        <w:t xml:space="preserve"> (</w:t>
      </w:r>
      <w:r w:rsidR="006F793F">
        <w:rPr>
          <w:b/>
          <w:sz w:val="20"/>
        </w:rPr>
        <w:t>4</w:t>
      </w:r>
      <w:r w:rsidRPr="006667CD">
        <w:rPr>
          <w:b/>
          <w:sz w:val="20"/>
        </w:rPr>
        <w:t xml:space="preserve"> Preguntas)</w: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426"/>
      </w:pPr>
      <w:r>
        <w:t xml:space="preserve">En el siguiente esquema de tablas </w:t>
      </w:r>
      <w:r>
        <w:t>mostrado:</w:t>
      </w:r>
    </w:p>
    <w:p w:rsidR="009559C9" w:rsidRDefault="009559C9" w:rsidP="006F793F">
      <w:pPr>
        <w:pStyle w:val="Prrafodelista"/>
        <w:widowControl/>
        <w:tabs>
          <w:tab w:val="left" w:pos="6525"/>
        </w:tabs>
        <w:spacing w:after="200" w:line="276" w:lineRule="auto"/>
        <w:ind w:left="426"/>
      </w:pPr>
    </w:p>
    <w:p w:rsidR="006F793F" w:rsidRDefault="006F793F" w:rsidP="006F793F">
      <w:pPr>
        <w:pStyle w:val="Prrafodelista"/>
        <w:tabs>
          <w:tab w:val="left" w:pos="6525"/>
        </w:tabs>
      </w:pPr>
      <w:r w:rsidRPr="00A0777B">
        <w:rPr>
          <w:noProof/>
          <w:lang w:eastAsia="es-PE"/>
        </w:rPr>
        <w:drawing>
          <wp:inline distT="0" distB="0" distL="0" distR="0" wp14:anchorId="784D9ACE" wp14:editId="5438D861">
            <wp:extent cx="2095500" cy="32205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3F" w:rsidRDefault="006F793F" w:rsidP="006F793F">
      <w:pPr>
        <w:pStyle w:val="Prrafodelista"/>
        <w:tabs>
          <w:tab w:val="left" w:pos="6525"/>
        </w:tabs>
      </w:pPr>
    </w:p>
    <w:p w:rsidR="006F793F" w:rsidRDefault="00CF6DD9" w:rsidP="009559C9">
      <w:pPr>
        <w:pStyle w:val="Prrafodelista"/>
        <w:widowControl/>
        <w:numPr>
          <w:ilvl w:val="1"/>
          <w:numId w:val="31"/>
        </w:numPr>
        <w:tabs>
          <w:tab w:val="left" w:pos="6525"/>
        </w:tabs>
        <w:spacing w:after="200" w:line="276" w:lineRule="auto"/>
        <w:ind w:left="993"/>
        <w:jc w:val="both"/>
      </w:pPr>
      <w:r>
        <w:lastRenderedPageBreak/>
        <w:t xml:space="preserve">Escriba </w:t>
      </w:r>
      <w:r w:rsidR="006F793F">
        <w:t>una sentencia SQL que liste</w:t>
      </w:r>
      <w:r w:rsidR="006F793F">
        <w:t xml:space="preserve"> los clientes por tipo de documento (DOI_TIPO) igual DNI</w: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25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26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27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</w:p>
    <w:p w:rsidR="006F793F" w:rsidRDefault="00CF6DD9" w:rsidP="009559C9">
      <w:pPr>
        <w:pStyle w:val="Prrafodelista"/>
        <w:widowControl/>
        <w:numPr>
          <w:ilvl w:val="1"/>
          <w:numId w:val="31"/>
        </w:numPr>
        <w:tabs>
          <w:tab w:val="left" w:pos="6525"/>
        </w:tabs>
        <w:spacing w:after="200" w:line="276" w:lineRule="auto"/>
        <w:ind w:left="993"/>
        <w:jc w:val="both"/>
      </w:pPr>
      <w:r>
        <w:t>Escriba</w:t>
      </w:r>
      <w:r w:rsidR="006F793F">
        <w:t xml:space="preserve"> una sentencia SQL que </w:t>
      </w:r>
      <w:r w:rsidR="006F793F">
        <w:t>liste</w:t>
      </w:r>
      <w:r w:rsidR="006F793F">
        <w:t xml:space="preserve"> los clientes que tengan más de 1 cuenta.</w: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360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28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29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30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360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360"/>
      </w:pPr>
    </w:p>
    <w:p w:rsidR="006F793F" w:rsidRDefault="00CF6DD9" w:rsidP="009559C9">
      <w:pPr>
        <w:pStyle w:val="Prrafodelista"/>
        <w:widowControl/>
        <w:numPr>
          <w:ilvl w:val="1"/>
          <w:numId w:val="31"/>
        </w:numPr>
        <w:tabs>
          <w:tab w:val="left" w:pos="6525"/>
        </w:tabs>
        <w:spacing w:after="200" w:line="276" w:lineRule="auto"/>
        <w:ind w:left="993"/>
        <w:jc w:val="both"/>
      </w:pPr>
      <w:r>
        <w:t xml:space="preserve">Escriba </w:t>
      </w:r>
      <w:r w:rsidR="006F793F">
        <w:t xml:space="preserve">una sentencia SQL que </w:t>
      </w:r>
      <w:r w:rsidR="006F793F">
        <w:t>liste</w:t>
      </w:r>
      <w:r w:rsidR="006F793F">
        <w:t xml:space="preserve"> los clientes que tengan 2 cuentas corrientes(CC) y 1 cuenta ahorros(AH)</w: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360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31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32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33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360"/>
      </w:pPr>
    </w:p>
    <w:p w:rsidR="006F793F" w:rsidRPr="00CF3B9D" w:rsidRDefault="00CF6DD9" w:rsidP="009559C9">
      <w:pPr>
        <w:pStyle w:val="Prrafodelista"/>
        <w:widowControl/>
        <w:numPr>
          <w:ilvl w:val="1"/>
          <w:numId w:val="31"/>
        </w:numPr>
        <w:tabs>
          <w:tab w:val="left" w:pos="6525"/>
        </w:tabs>
        <w:spacing w:after="200" w:line="276" w:lineRule="auto"/>
        <w:ind w:left="993"/>
        <w:jc w:val="both"/>
      </w:pPr>
      <w:r>
        <w:t xml:space="preserve">Escriba </w:t>
      </w:r>
      <w:r w:rsidR="006F793F">
        <w:t xml:space="preserve">una sentencia SQL que </w:t>
      </w:r>
      <w:r w:rsidR="006F793F">
        <w:t>calcule</w:t>
      </w:r>
      <w:r w:rsidR="006F793F">
        <w:t xml:space="preserve"> cuantos clientes con tipo de documento</w:t>
      </w:r>
      <w:r w:rsidR="009559C9">
        <w:t xml:space="preserve"> DNI</w:t>
      </w:r>
      <w:r w:rsidR="006F793F">
        <w:t xml:space="preserve"> tiene 1 cuenta de </w:t>
      </w:r>
      <w:r w:rsidR="006F793F">
        <w:t>ahorros (</w:t>
      </w:r>
      <w:r w:rsidR="006F793F">
        <w:t xml:space="preserve">AH) y 1 cuenta </w:t>
      </w:r>
      <w:r w:rsidR="006F793F">
        <w:t>corriente (</w:t>
      </w:r>
      <w:r w:rsidR="006F793F">
        <w:t>CC).</w:t>
      </w:r>
    </w:p>
    <w:p w:rsidR="006F793F" w:rsidRDefault="006F793F" w:rsidP="006F793F">
      <w:pPr>
        <w:pStyle w:val="Prrafodelista"/>
        <w:ind w:left="360"/>
        <w:rPr>
          <w:b/>
          <w:sz w:val="20"/>
        </w:rPr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34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35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</w:p>
    <w:p w:rsidR="006F793F" w:rsidRDefault="006F793F" w:rsidP="006F793F">
      <w:pPr>
        <w:pStyle w:val="Prrafodelista"/>
        <w:widowControl/>
        <w:tabs>
          <w:tab w:val="left" w:pos="6525"/>
        </w:tabs>
        <w:spacing w:after="200" w:line="276" w:lineRule="auto"/>
        <w:ind w:left="993"/>
      </w:pPr>
      <w:r>
        <w:pict>
          <v:rect id="_x0000_i1036" style="width:0;height:1.5pt" o:hralign="center" o:hrstd="t" o:hr="t" fillcolor="#a0a0a0" stroked="f"/>
        </w:pict>
      </w:r>
    </w:p>
    <w:p w:rsidR="006F793F" w:rsidRDefault="006F793F" w:rsidP="006F793F">
      <w:pPr>
        <w:pStyle w:val="Prrafodelista"/>
        <w:ind w:left="360"/>
        <w:rPr>
          <w:b/>
          <w:sz w:val="20"/>
        </w:rPr>
      </w:pPr>
    </w:p>
    <w:p w:rsidR="006F793F" w:rsidRPr="006667CD" w:rsidRDefault="006F793F" w:rsidP="006F793F">
      <w:pPr>
        <w:pStyle w:val="Prrafodelista"/>
        <w:ind w:left="360"/>
        <w:rPr>
          <w:b/>
          <w:sz w:val="20"/>
        </w:rPr>
      </w:pPr>
    </w:p>
    <w:p w:rsidR="006667CD" w:rsidRDefault="006667CD" w:rsidP="006667CD">
      <w:pPr>
        <w:pStyle w:val="Prrafodelista"/>
        <w:numPr>
          <w:ilvl w:val="0"/>
          <w:numId w:val="20"/>
        </w:numPr>
        <w:rPr>
          <w:b/>
          <w:sz w:val="20"/>
        </w:rPr>
      </w:pPr>
      <w:r w:rsidRPr="006667CD">
        <w:rPr>
          <w:b/>
          <w:sz w:val="20"/>
        </w:rPr>
        <w:t>Java (</w:t>
      </w:r>
      <w:r w:rsidR="009559C9">
        <w:rPr>
          <w:b/>
          <w:sz w:val="20"/>
        </w:rPr>
        <w:t>3</w:t>
      </w:r>
      <w:r w:rsidRPr="006667CD">
        <w:rPr>
          <w:b/>
          <w:sz w:val="20"/>
        </w:rPr>
        <w:t xml:space="preserve"> Preguntas)</w:t>
      </w:r>
    </w:p>
    <w:p w:rsidR="006F793F" w:rsidRDefault="006F793F" w:rsidP="006F793F">
      <w:pPr>
        <w:pStyle w:val="Prrafodelista"/>
        <w:ind w:left="360"/>
        <w:rPr>
          <w:b/>
          <w:sz w:val="20"/>
        </w:rPr>
      </w:pPr>
    </w:p>
    <w:p w:rsidR="006F793F" w:rsidRDefault="006F793F" w:rsidP="006F793F">
      <w:pPr>
        <w:pStyle w:val="Prrafodelista"/>
        <w:widowControl/>
        <w:numPr>
          <w:ilvl w:val="1"/>
          <w:numId w:val="29"/>
        </w:numPr>
        <w:spacing w:after="200" w:line="276" w:lineRule="auto"/>
        <w:ind w:left="567" w:hanging="556"/>
      </w:pPr>
      <w:r>
        <w:t>Según el código mostrado:</w:t>
      </w:r>
    </w:p>
    <w:p w:rsidR="006F793F" w:rsidRDefault="006F793F" w:rsidP="006F793F">
      <w:pPr>
        <w:pStyle w:val="Prrafodelista"/>
        <w:widowControl/>
        <w:spacing w:after="200" w:line="276" w:lineRule="auto"/>
        <w:ind w:left="567"/>
      </w:pP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proofErr w:type="spellStart"/>
      <w:proofErr w:type="gramStart"/>
      <w:r w:rsidRPr="0031460D">
        <w:rPr>
          <w:rFonts w:ascii="Courier" w:hAnsi="Courier"/>
        </w:rPr>
        <w:t>public</w:t>
      </w:r>
      <w:proofErr w:type="spellEnd"/>
      <w:proofErr w:type="gramEnd"/>
      <w:r w:rsidRPr="0031460D">
        <w:rPr>
          <w:rFonts w:ascii="Courier" w:hAnsi="Courier"/>
        </w:rPr>
        <w:t xml:space="preserve"> </w:t>
      </w:r>
      <w:proofErr w:type="spellStart"/>
      <w:r w:rsidRPr="0031460D">
        <w:rPr>
          <w:rFonts w:ascii="Courier" w:hAnsi="Courier"/>
        </w:rPr>
        <w:t>class</w:t>
      </w:r>
      <w:proofErr w:type="spellEnd"/>
      <w:r w:rsidRPr="0031460D">
        <w:rPr>
          <w:rFonts w:ascii="Courier" w:hAnsi="Courier"/>
        </w:rPr>
        <w:t xml:space="preserve"> Examen {</w:t>
      </w:r>
    </w:p>
    <w:p w:rsidR="006F793F" w:rsidRPr="00F34FAA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  <w:lang w:val="en-US"/>
        </w:rPr>
      </w:pPr>
      <w:r w:rsidRPr="00F34FAA">
        <w:rPr>
          <w:rFonts w:ascii="Courier" w:hAnsi="Courier"/>
          <w:lang w:val="en-US"/>
        </w:rPr>
        <w:tab/>
      </w:r>
      <w:proofErr w:type="gramStart"/>
      <w:r w:rsidRPr="00F34FAA">
        <w:rPr>
          <w:rFonts w:ascii="Courier" w:hAnsi="Courier"/>
          <w:lang w:val="en-US"/>
        </w:rPr>
        <w:t>public</w:t>
      </w:r>
      <w:proofErr w:type="gramEnd"/>
      <w:r w:rsidRPr="00F34FAA">
        <w:rPr>
          <w:rFonts w:ascii="Courier" w:hAnsi="Courier"/>
          <w:lang w:val="en-US"/>
        </w:rPr>
        <w:t xml:space="preserve"> static void main(String[] </w:t>
      </w:r>
      <w:proofErr w:type="spellStart"/>
      <w:r w:rsidRPr="00F34FAA">
        <w:rPr>
          <w:rFonts w:ascii="Courier" w:hAnsi="Courier"/>
          <w:lang w:val="en-US"/>
        </w:rPr>
        <w:t>args</w:t>
      </w:r>
      <w:proofErr w:type="spellEnd"/>
      <w:r w:rsidRPr="00F34FAA">
        <w:rPr>
          <w:rFonts w:ascii="Courier" w:hAnsi="Courier"/>
          <w:lang w:val="en-US"/>
        </w:rPr>
        <w:t>) {</w:t>
      </w:r>
    </w:p>
    <w:p w:rsidR="006F793F" w:rsidRPr="00F34FAA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  <w:lang w:val="en-US"/>
        </w:rPr>
      </w:pPr>
      <w:r w:rsidRPr="00F34FAA">
        <w:rPr>
          <w:rFonts w:ascii="Courier" w:hAnsi="Courier"/>
          <w:lang w:val="en-US"/>
        </w:rPr>
        <w:tab/>
      </w:r>
      <w:r w:rsidRPr="00F34FAA">
        <w:rPr>
          <w:rFonts w:ascii="Courier" w:hAnsi="Courier"/>
          <w:lang w:val="en-US"/>
        </w:rPr>
        <w:tab/>
        <w:t xml:space="preserve">String </w:t>
      </w:r>
      <w:proofErr w:type="spellStart"/>
      <w:r w:rsidRPr="00F34FAA">
        <w:rPr>
          <w:rFonts w:ascii="Courier" w:hAnsi="Courier"/>
          <w:lang w:val="en-US"/>
        </w:rPr>
        <w:t>resultado</w:t>
      </w:r>
      <w:proofErr w:type="spellEnd"/>
      <w:r w:rsidRPr="00F34FAA">
        <w:rPr>
          <w:rFonts w:ascii="Courier" w:hAnsi="Courier"/>
          <w:lang w:val="en-US"/>
        </w:rPr>
        <w:t xml:space="preserve"> = "";</w:t>
      </w:r>
    </w:p>
    <w:p w:rsidR="006F793F" w:rsidRPr="00F34FAA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  <w:lang w:val="en-US"/>
        </w:rPr>
      </w:pPr>
      <w:r w:rsidRPr="00F34FAA">
        <w:rPr>
          <w:rFonts w:ascii="Courier" w:hAnsi="Courier"/>
          <w:lang w:val="en-US"/>
        </w:rPr>
        <w:tab/>
      </w:r>
      <w:r w:rsidRPr="00F34FAA">
        <w:rPr>
          <w:rFonts w:ascii="Courier" w:hAnsi="Courier"/>
          <w:lang w:val="en-US"/>
        </w:rPr>
        <w:tab/>
      </w:r>
      <w:proofErr w:type="spellStart"/>
      <w:proofErr w:type="gramStart"/>
      <w:r w:rsidRPr="00F34FAA">
        <w:rPr>
          <w:rFonts w:ascii="Courier" w:hAnsi="Courier"/>
          <w:lang w:val="en-US"/>
        </w:rPr>
        <w:t>int</w:t>
      </w:r>
      <w:proofErr w:type="spellEnd"/>
      <w:proofErr w:type="gramEnd"/>
      <w:r w:rsidRPr="00F34FAA">
        <w:rPr>
          <w:rFonts w:ascii="Courier" w:hAnsi="Courier"/>
          <w:lang w:val="en-US"/>
        </w:rPr>
        <w:t xml:space="preserve"> numero1    = </w:t>
      </w:r>
      <w:proofErr w:type="spellStart"/>
      <w:r w:rsidRPr="00F34FAA">
        <w:rPr>
          <w:rFonts w:ascii="Courier" w:hAnsi="Courier"/>
          <w:lang w:val="en-US"/>
        </w:rPr>
        <w:t>Integer.parseInt</w:t>
      </w:r>
      <w:proofErr w:type="spellEnd"/>
      <w:r w:rsidRPr="00F34FAA">
        <w:rPr>
          <w:rFonts w:ascii="Courier" w:hAnsi="Courier"/>
          <w:lang w:val="en-US"/>
        </w:rPr>
        <w:t>(</w:t>
      </w:r>
      <w:proofErr w:type="spellStart"/>
      <w:r w:rsidRPr="00F34FAA">
        <w:rPr>
          <w:rFonts w:ascii="Courier" w:hAnsi="Courier"/>
          <w:lang w:val="en-US"/>
        </w:rPr>
        <w:t>args</w:t>
      </w:r>
      <w:proofErr w:type="spellEnd"/>
      <w:r w:rsidRPr="00F34FAA">
        <w:rPr>
          <w:rFonts w:ascii="Courier" w:hAnsi="Courier"/>
          <w:lang w:val="en-US"/>
        </w:rPr>
        <w:t>[0]);</w:t>
      </w:r>
    </w:p>
    <w:p w:rsidR="006F793F" w:rsidRPr="00F34FAA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  <w:lang w:val="en-US"/>
        </w:rPr>
      </w:pPr>
      <w:r w:rsidRPr="00F34FAA">
        <w:rPr>
          <w:rFonts w:ascii="Courier" w:hAnsi="Courier"/>
          <w:lang w:val="en-US"/>
        </w:rPr>
        <w:tab/>
      </w:r>
      <w:r w:rsidRPr="00F34FAA">
        <w:rPr>
          <w:rFonts w:ascii="Courier" w:hAnsi="Courier"/>
          <w:lang w:val="en-US"/>
        </w:rPr>
        <w:tab/>
      </w:r>
      <w:proofErr w:type="gramStart"/>
      <w:r w:rsidRPr="00F34FAA">
        <w:rPr>
          <w:rFonts w:ascii="Courier" w:hAnsi="Courier"/>
          <w:lang w:val="en-US"/>
        </w:rPr>
        <w:t>double</w:t>
      </w:r>
      <w:proofErr w:type="gramEnd"/>
      <w:r w:rsidRPr="00F34FAA">
        <w:rPr>
          <w:rFonts w:ascii="Courier" w:hAnsi="Courier"/>
          <w:lang w:val="en-US"/>
        </w:rPr>
        <w:t xml:space="preserve"> numero2 = </w:t>
      </w:r>
      <w:proofErr w:type="spellStart"/>
      <w:r w:rsidRPr="00F34FAA">
        <w:rPr>
          <w:rFonts w:ascii="Courier" w:hAnsi="Courier"/>
          <w:lang w:val="en-US"/>
        </w:rPr>
        <w:t>Double.parseDouble</w:t>
      </w:r>
      <w:proofErr w:type="spellEnd"/>
      <w:r w:rsidRPr="00F34FAA">
        <w:rPr>
          <w:rFonts w:ascii="Courier" w:hAnsi="Courier"/>
          <w:lang w:val="en-US"/>
        </w:rPr>
        <w:t>(</w:t>
      </w:r>
      <w:proofErr w:type="spellStart"/>
      <w:r w:rsidRPr="00F34FAA">
        <w:rPr>
          <w:rFonts w:ascii="Courier" w:hAnsi="Courier"/>
          <w:lang w:val="en-US"/>
        </w:rPr>
        <w:t>args</w:t>
      </w:r>
      <w:proofErr w:type="spellEnd"/>
      <w:r w:rsidRPr="00F34FAA">
        <w:rPr>
          <w:rFonts w:ascii="Courier" w:hAnsi="Courier"/>
          <w:lang w:val="en-US"/>
        </w:rPr>
        <w:t>[1]);</w:t>
      </w:r>
    </w:p>
    <w:p w:rsidR="006F793F" w:rsidRPr="00F34FAA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  <w:lang w:val="en-US"/>
        </w:rPr>
      </w:pPr>
      <w:r w:rsidRPr="00F34FAA">
        <w:rPr>
          <w:rFonts w:ascii="Courier" w:hAnsi="Courier"/>
          <w:lang w:val="en-US"/>
        </w:rPr>
        <w:tab/>
      </w:r>
      <w:r w:rsidRPr="00F34FAA">
        <w:rPr>
          <w:rFonts w:ascii="Courier" w:hAnsi="Courier"/>
          <w:lang w:val="en-US"/>
        </w:rPr>
        <w:tab/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F34FAA">
        <w:rPr>
          <w:rFonts w:ascii="Courier" w:hAnsi="Courier"/>
          <w:lang w:val="en-US"/>
        </w:rPr>
        <w:tab/>
      </w:r>
      <w:r w:rsidRPr="00F34FAA">
        <w:rPr>
          <w:rFonts w:ascii="Courier" w:hAnsi="Courier"/>
          <w:lang w:val="en-US"/>
        </w:rPr>
        <w:tab/>
      </w:r>
      <w:proofErr w:type="spellStart"/>
      <w:proofErr w:type="gramStart"/>
      <w:r w:rsidRPr="0031460D">
        <w:rPr>
          <w:rFonts w:ascii="Courier" w:hAnsi="Courier"/>
        </w:rPr>
        <w:t>if</w:t>
      </w:r>
      <w:proofErr w:type="spellEnd"/>
      <w:proofErr w:type="gramEnd"/>
      <w:r w:rsidRPr="0031460D">
        <w:rPr>
          <w:rFonts w:ascii="Courier" w:hAnsi="Courier"/>
        </w:rPr>
        <w:t xml:space="preserve"> (</w:t>
      </w:r>
      <w:proofErr w:type="spellStart"/>
      <w:r w:rsidRPr="0031460D">
        <w:rPr>
          <w:rFonts w:ascii="Courier" w:hAnsi="Courier"/>
        </w:rPr>
        <w:t>args</w:t>
      </w:r>
      <w:proofErr w:type="spellEnd"/>
      <w:r w:rsidRPr="0031460D">
        <w:rPr>
          <w:rFonts w:ascii="Courier" w:hAnsi="Courier"/>
        </w:rPr>
        <w:t>[</w:t>
      </w:r>
      <w:r>
        <w:rPr>
          <w:rFonts w:ascii="Courier" w:hAnsi="Courier"/>
        </w:rPr>
        <w:t>2</w:t>
      </w:r>
      <w:r w:rsidRPr="0031460D">
        <w:rPr>
          <w:rFonts w:ascii="Courier" w:hAnsi="Courier"/>
        </w:rPr>
        <w:t>].</w:t>
      </w:r>
      <w:proofErr w:type="spellStart"/>
      <w:r w:rsidRPr="0031460D">
        <w:rPr>
          <w:rFonts w:ascii="Courier" w:hAnsi="Courier"/>
        </w:rPr>
        <w:t>equals</w:t>
      </w:r>
      <w:proofErr w:type="spellEnd"/>
      <w:r w:rsidRPr="0031460D">
        <w:rPr>
          <w:rFonts w:ascii="Courier" w:hAnsi="Courier"/>
        </w:rPr>
        <w:t>("SUM")){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proofErr w:type="gramStart"/>
      <w:r w:rsidRPr="0031460D">
        <w:rPr>
          <w:rFonts w:ascii="Courier" w:hAnsi="Courier"/>
        </w:rPr>
        <w:t>resultado</w:t>
      </w:r>
      <w:proofErr w:type="gramEnd"/>
      <w:r w:rsidRPr="0031460D">
        <w:rPr>
          <w:rFonts w:ascii="Courier" w:hAnsi="Courier"/>
        </w:rPr>
        <w:t xml:space="preserve"> = " Se sumó " + numero1 + " con "+numero2 + " y el resultado es: "+(numero1+numero2);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  <w:t>}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proofErr w:type="spellStart"/>
      <w:proofErr w:type="gramStart"/>
      <w:r w:rsidRPr="0031460D">
        <w:rPr>
          <w:rFonts w:ascii="Courier" w:hAnsi="Courier"/>
        </w:rPr>
        <w:t>if</w:t>
      </w:r>
      <w:proofErr w:type="spellEnd"/>
      <w:proofErr w:type="gramEnd"/>
      <w:r w:rsidRPr="0031460D">
        <w:rPr>
          <w:rFonts w:ascii="Courier" w:hAnsi="Courier"/>
        </w:rPr>
        <w:t xml:space="preserve"> (</w:t>
      </w:r>
      <w:proofErr w:type="spellStart"/>
      <w:r w:rsidRPr="0031460D">
        <w:rPr>
          <w:rFonts w:ascii="Courier" w:hAnsi="Courier"/>
        </w:rPr>
        <w:t>args</w:t>
      </w:r>
      <w:proofErr w:type="spellEnd"/>
      <w:r w:rsidRPr="0031460D">
        <w:rPr>
          <w:rFonts w:ascii="Courier" w:hAnsi="Courier"/>
        </w:rPr>
        <w:t>[</w:t>
      </w:r>
      <w:r>
        <w:rPr>
          <w:rFonts w:ascii="Courier" w:hAnsi="Courier"/>
        </w:rPr>
        <w:t>2</w:t>
      </w:r>
      <w:r w:rsidRPr="0031460D">
        <w:rPr>
          <w:rFonts w:ascii="Courier" w:hAnsi="Courier"/>
        </w:rPr>
        <w:t>].</w:t>
      </w:r>
      <w:proofErr w:type="spellStart"/>
      <w:r w:rsidRPr="0031460D">
        <w:rPr>
          <w:rFonts w:ascii="Courier" w:hAnsi="Courier"/>
        </w:rPr>
        <w:t>equals</w:t>
      </w:r>
      <w:proofErr w:type="spellEnd"/>
      <w:r w:rsidRPr="0031460D">
        <w:rPr>
          <w:rFonts w:ascii="Courier" w:hAnsi="Courier"/>
        </w:rPr>
        <w:t>("RES")){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proofErr w:type="gramStart"/>
      <w:r w:rsidRPr="0031460D">
        <w:rPr>
          <w:rFonts w:ascii="Courier" w:hAnsi="Courier"/>
        </w:rPr>
        <w:t>resultado</w:t>
      </w:r>
      <w:proofErr w:type="gramEnd"/>
      <w:r w:rsidRPr="0031460D">
        <w:rPr>
          <w:rFonts w:ascii="Courier" w:hAnsi="Courier"/>
        </w:rPr>
        <w:t xml:space="preserve"> = " Se restó " + numero1 + " con "+numero2 + " y el resultado es: "+(numero1-numero2);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  <w:t>}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proofErr w:type="spellStart"/>
      <w:proofErr w:type="gramStart"/>
      <w:r w:rsidRPr="0031460D">
        <w:rPr>
          <w:rFonts w:ascii="Courier" w:hAnsi="Courier"/>
        </w:rPr>
        <w:t>if</w:t>
      </w:r>
      <w:proofErr w:type="spellEnd"/>
      <w:proofErr w:type="gramEnd"/>
      <w:r w:rsidRPr="0031460D">
        <w:rPr>
          <w:rFonts w:ascii="Courier" w:hAnsi="Courier"/>
        </w:rPr>
        <w:t xml:space="preserve"> (</w:t>
      </w:r>
      <w:proofErr w:type="spellStart"/>
      <w:r w:rsidRPr="0031460D">
        <w:rPr>
          <w:rFonts w:ascii="Courier" w:hAnsi="Courier"/>
        </w:rPr>
        <w:t>args</w:t>
      </w:r>
      <w:proofErr w:type="spellEnd"/>
      <w:r w:rsidRPr="0031460D">
        <w:rPr>
          <w:rFonts w:ascii="Courier" w:hAnsi="Courier"/>
        </w:rPr>
        <w:t>[</w:t>
      </w:r>
      <w:r>
        <w:rPr>
          <w:rFonts w:ascii="Courier" w:hAnsi="Courier"/>
        </w:rPr>
        <w:t>2</w:t>
      </w:r>
      <w:r w:rsidRPr="0031460D">
        <w:rPr>
          <w:rFonts w:ascii="Courier" w:hAnsi="Courier"/>
        </w:rPr>
        <w:t>].</w:t>
      </w:r>
      <w:proofErr w:type="spellStart"/>
      <w:r w:rsidRPr="0031460D">
        <w:rPr>
          <w:rFonts w:ascii="Courier" w:hAnsi="Courier"/>
        </w:rPr>
        <w:t>equals</w:t>
      </w:r>
      <w:proofErr w:type="spellEnd"/>
      <w:r w:rsidRPr="0031460D">
        <w:rPr>
          <w:rFonts w:ascii="Courier" w:hAnsi="Courier"/>
        </w:rPr>
        <w:t>("MUL")){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proofErr w:type="gramStart"/>
      <w:r w:rsidRPr="0031460D">
        <w:rPr>
          <w:rFonts w:ascii="Courier" w:hAnsi="Courier"/>
        </w:rPr>
        <w:t>resultado</w:t>
      </w:r>
      <w:proofErr w:type="gramEnd"/>
      <w:r w:rsidRPr="0031460D">
        <w:rPr>
          <w:rFonts w:ascii="Courier" w:hAnsi="Courier"/>
        </w:rPr>
        <w:t xml:space="preserve"> = " Se multiplico " + numero1 + " con "+numero2 + " y el resultado es: "+(numero1*numero2);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lastRenderedPageBreak/>
        <w:tab/>
      </w:r>
      <w:r w:rsidRPr="0031460D">
        <w:rPr>
          <w:rFonts w:ascii="Courier" w:hAnsi="Courier"/>
        </w:rPr>
        <w:tab/>
        <w:t>}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proofErr w:type="spellStart"/>
      <w:proofErr w:type="gramStart"/>
      <w:r w:rsidRPr="0031460D">
        <w:rPr>
          <w:rFonts w:ascii="Courier" w:hAnsi="Courier"/>
        </w:rPr>
        <w:t>if</w:t>
      </w:r>
      <w:proofErr w:type="spellEnd"/>
      <w:proofErr w:type="gramEnd"/>
      <w:r w:rsidRPr="0031460D">
        <w:rPr>
          <w:rFonts w:ascii="Courier" w:hAnsi="Courier"/>
        </w:rPr>
        <w:t xml:space="preserve"> (</w:t>
      </w:r>
      <w:proofErr w:type="spellStart"/>
      <w:r w:rsidRPr="0031460D">
        <w:rPr>
          <w:rFonts w:ascii="Courier" w:hAnsi="Courier"/>
        </w:rPr>
        <w:t>args</w:t>
      </w:r>
      <w:proofErr w:type="spellEnd"/>
      <w:r w:rsidRPr="0031460D">
        <w:rPr>
          <w:rFonts w:ascii="Courier" w:hAnsi="Courier"/>
        </w:rPr>
        <w:t>[</w:t>
      </w:r>
      <w:r>
        <w:rPr>
          <w:rFonts w:ascii="Courier" w:hAnsi="Courier"/>
        </w:rPr>
        <w:t>2</w:t>
      </w:r>
      <w:r w:rsidRPr="0031460D">
        <w:rPr>
          <w:rFonts w:ascii="Courier" w:hAnsi="Courier"/>
        </w:rPr>
        <w:t>].</w:t>
      </w:r>
      <w:proofErr w:type="spellStart"/>
      <w:r w:rsidRPr="0031460D">
        <w:rPr>
          <w:rFonts w:ascii="Courier" w:hAnsi="Courier"/>
        </w:rPr>
        <w:t>equalsIgnoreCase</w:t>
      </w:r>
      <w:proofErr w:type="spellEnd"/>
      <w:r w:rsidRPr="0031460D">
        <w:rPr>
          <w:rFonts w:ascii="Courier" w:hAnsi="Courier"/>
        </w:rPr>
        <w:t>("div")){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proofErr w:type="gramStart"/>
      <w:r w:rsidRPr="0031460D">
        <w:rPr>
          <w:rFonts w:ascii="Courier" w:hAnsi="Courier"/>
        </w:rPr>
        <w:t>resultado</w:t>
      </w:r>
      <w:proofErr w:type="gramEnd"/>
      <w:r w:rsidRPr="0031460D">
        <w:rPr>
          <w:rFonts w:ascii="Courier" w:hAnsi="Courier"/>
        </w:rPr>
        <w:t xml:space="preserve"> = " Se </w:t>
      </w:r>
      <w:proofErr w:type="spellStart"/>
      <w:r w:rsidRPr="0031460D">
        <w:rPr>
          <w:rFonts w:ascii="Courier" w:hAnsi="Courier"/>
        </w:rPr>
        <w:t>dividio</w:t>
      </w:r>
      <w:proofErr w:type="spellEnd"/>
      <w:r w:rsidRPr="0031460D">
        <w:rPr>
          <w:rFonts w:ascii="Courier" w:hAnsi="Courier"/>
        </w:rPr>
        <w:t xml:space="preserve"> " + numero1 + " con "+numero2 + " y el resultado es: "+(numero1/numero2);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  <w:t>}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</w:r>
      <w:r w:rsidRPr="0031460D">
        <w:rPr>
          <w:rFonts w:ascii="Courier" w:hAnsi="Courier"/>
        </w:rPr>
        <w:tab/>
      </w:r>
      <w:proofErr w:type="spellStart"/>
      <w:proofErr w:type="gramStart"/>
      <w:r w:rsidRPr="0031460D">
        <w:rPr>
          <w:rFonts w:ascii="Courier" w:hAnsi="Courier"/>
        </w:rPr>
        <w:t>System.out.println</w:t>
      </w:r>
      <w:proofErr w:type="spellEnd"/>
      <w:r w:rsidRPr="0031460D">
        <w:rPr>
          <w:rFonts w:ascii="Courier" w:hAnsi="Courier"/>
        </w:rPr>
        <w:t>(</w:t>
      </w:r>
      <w:proofErr w:type="gramEnd"/>
      <w:r w:rsidRPr="0031460D">
        <w:rPr>
          <w:rFonts w:ascii="Courier" w:hAnsi="Courier"/>
        </w:rPr>
        <w:t>resultado);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ab/>
        <w:t>}</w:t>
      </w:r>
    </w:p>
    <w:p w:rsidR="006F793F" w:rsidRPr="0031460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31460D">
        <w:rPr>
          <w:rFonts w:ascii="Courier" w:hAnsi="Courier"/>
        </w:rPr>
        <w:t>}</w:t>
      </w:r>
    </w:p>
    <w:p w:rsidR="006F793F" w:rsidRDefault="006F793F" w:rsidP="006F793F">
      <w:r>
        <w:tab/>
      </w:r>
    </w:p>
    <w:p w:rsidR="006F793F" w:rsidRDefault="006F793F" w:rsidP="009559C9">
      <w:pPr>
        <w:ind w:left="567"/>
      </w:pPr>
      <w:r>
        <w:t>Cuáles son los resultados para las siguientes ejecuciones</w:t>
      </w:r>
    </w:p>
    <w:p w:rsidR="009559C9" w:rsidRDefault="009559C9" w:rsidP="009559C9">
      <w:pPr>
        <w:ind w:left="567"/>
      </w:pPr>
    </w:p>
    <w:p w:rsidR="006F793F" w:rsidRDefault="006F793F" w:rsidP="006F793F">
      <w:pPr>
        <w:pStyle w:val="Prrafodelista"/>
        <w:widowControl/>
        <w:numPr>
          <w:ilvl w:val="0"/>
          <w:numId w:val="25"/>
        </w:numPr>
        <w:spacing w:after="200" w:line="276" w:lineRule="auto"/>
      </w:pPr>
      <w:r>
        <w:t>C:\&gt;java  Examen 123 345 SUM</w:t>
      </w:r>
    </w:p>
    <w:p w:rsidR="006F793F" w:rsidRPr="00E25D94" w:rsidRDefault="006F793F" w:rsidP="006F793F">
      <w:pPr>
        <w:pStyle w:val="Prrafodelista"/>
        <w:widowControl/>
        <w:numPr>
          <w:ilvl w:val="0"/>
          <w:numId w:val="26"/>
        </w:numPr>
        <w:spacing w:after="200" w:line="276" w:lineRule="auto"/>
      </w:pPr>
      <w:r>
        <w:rPr>
          <w:rFonts w:ascii="Courier New" w:hAnsi="Courier New" w:cs="Courier New"/>
          <w:color w:val="000000"/>
          <w:sz w:val="20"/>
        </w:rPr>
        <w:t>Se sumó 123 con 345.0 y el resultado es: 468.0</w:t>
      </w:r>
    </w:p>
    <w:p w:rsidR="006F793F" w:rsidRPr="00E25D94" w:rsidRDefault="006F793F" w:rsidP="006F793F">
      <w:pPr>
        <w:pStyle w:val="Prrafodelista"/>
        <w:widowControl/>
        <w:numPr>
          <w:ilvl w:val="0"/>
          <w:numId w:val="26"/>
        </w:numPr>
        <w:spacing w:after="200" w:line="276" w:lineRule="auto"/>
      </w:pPr>
      <w:r>
        <w:rPr>
          <w:rFonts w:ascii="Courier New" w:hAnsi="Courier New" w:cs="Courier New"/>
          <w:color w:val="000000"/>
          <w:sz w:val="20"/>
        </w:rPr>
        <w:t>Se sumó 123.0 con 345.0 y el resultado es: 468.0</w:t>
      </w:r>
    </w:p>
    <w:p w:rsidR="006F793F" w:rsidRPr="00E25D94" w:rsidRDefault="006F793F" w:rsidP="006F793F">
      <w:pPr>
        <w:pStyle w:val="Prrafodelista"/>
        <w:widowControl/>
        <w:numPr>
          <w:ilvl w:val="0"/>
          <w:numId w:val="26"/>
        </w:numPr>
        <w:spacing w:after="200" w:line="276" w:lineRule="auto"/>
      </w:pPr>
      <w:r>
        <w:rPr>
          <w:rFonts w:ascii="Courier New" w:hAnsi="Courier New" w:cs="Courier New"/>
          <w:color w:val="000000"/>
          <w:sz w:val="20"/>
        </w:rPr>
        <w:t>Se sumó 123 con 345 y el resultado es: 468</w:t>
      </w:r>
    </w:p>
    <w:p w:rsidR="006F793F" w:rsidRPr="00E25D94" w:rsidRDefault="006F793F" w:rsidP="006F793F">
      <w:pPr>
        <w:pStyle w:val="Prrafodelista"/>
        <w:widowControl/>
        <w:numPr>
          <w:ilvl w:val="0"/>
          <w:numId w:val="26"/>
        </w:numPr>
        <w:spacing w:after="200" w:line="276" w:lineRule="auto"/>
      </w:pPr>
      <w:proofErr w:type="spellStart"/>
      <w:r>
        <w:rPr>
          <w:rFonts w:ascii="Courier New" w:hAnsi="Courier New" w:cs="Courier New"/>
          <w:color w:val="000000"/>
          <w:sz w:val="20"/>
        </w:rPr>
        <w:t>java.lang.NumberFormatException</w:t>
      </w:r>
      <w:proofErr w:type="spellEnd"/>
    </w:p>
    <w:p w:rsidR="006F793F" w:rsidRPr="00E25D94" w:rsidRDefault="006F793F" w:rsidP="006F793F">
      <w:pPr>
        <w:pStyle w:val="Prrafodelista"/>
        <w:widowControl/>
        <w:numPr>
          <w:ilvl w:val="0"/>
          <w:numId w:val="26"/>
        </w:numPr>
        <w:spacing w:after="200" w:line="276" w:lineRule="auto"/>
      </w:pPr>
      <w:r>
        <w:rPr>
          <w:rFonts w:ascii="Courier New" w:hAnsi="Courier New" w:cs="Courier New"/>
          <w:color w:val="000000"/>
          <w:sz w:val="20"/>
        </w:rPr>
        <w:t>N.A.</w:t>
      </w:r>
    </w:p>
    <w:p w:rsidR="006F793F" w:rsidRPr="00E25D94" w:rsidRDefault="006F793F" w:rsidP="006F793F">
      <w:pPr>
        <w:pStyle w:val="Prrafodelista"/>
        <w:ind w:left="1080"/>
      </w:pPr>
    </w:p>
    <w:p w:rsidR="006F793F" w:rsidRDefault="006F793F" w:rsidP="006F793F">
      <w:pPr>
        <w:pStyle w:val="Prrafodelista"/>
        <w:widowControl/>
        <w:numPr>
          <w:ilvl w:val="0"/>
          <w:numId w:val="25"/>
        </w:numPr>
        <w:spacing w:after="200" w:line="276" w:lineRule="auto"/>
      </w:pPr>
      <w:r>
        <w:t>C:\&gt;java  Examen 235.0 345 DIV</w:t>
      </w:r>
    </w:p>
    <w:p w:rsidR="006F793F" w:rsidRPr="00E25D94" w:rsidRDefault="006F793F" w:rsidP="006F793F">
      <w:pPr>
        <w:pStyle w:val="Prrafodelista"/>
        <w:widowControl/>
        <w:numPr>
          <w:ilvl w:val="0"/>
          <w:numId w:val="27"/>
        </w:numPr>
        <w:spacing w:after="200" w:line="276" w:lineRule="auto"/>
      </w:pPr>
      <w:proofErr w:type="spellStart"/>
      <w:r>
        <w:rPr>
          <w:rFonts w:ascii="Courier New" w:hAnsi="Courier New" w:cs="Courier New"/>
          <w:color w:val="000000"/>
          <w:sz w:val="20"/>
        </w:rPr>
        <w:t>java.lang.NumberFormatException</w:t>
      </w:r>
      <w:proofErr w:type="spellEnd"/>
    </w:p>
    <w:p w:rsidR="006F793F" w:rsidRPr="00E25D94" w:rsidRDefault="006F793F" w:rsidP="006F793F">
      <w:pPr>
        <w:pStyle w:val="Prrafodelista"/>
        <w:widowControl/>
        <w:numPr>
          <w:ilvl w:val="0"/>
          <w:numId w:val="27"/>
        </w:numPr>
        <w:spacing w:after="200" w:line="276" w:lineRule="auto"/>
      </w:pPr>
      <w:r>
        <w:rPr>
          <w:rFonts w:ascii="Courier New" w:hAnsi="Courier New" w:cs="Courier New"/>
          <w:color w:val="000000"/>
          <w:sz w:val="20"/>
        </w:rPr>
        <w:t xml:space="preserve">Se </w:t>
      </w:r>
      <w:proofErr w:type="spellStart"/>
      <w:r>
        <w:rPr>
          <w:rFonts w:ascii="Courier New" w:hAnsi="Courier New" w:cs="Courier New"/>
          <w:color w:val="000000"/>
          <w:sz w:val="20"/>
        </w:rPr>
        <w:t>dividio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252 con 125.0 y el resultado es: 2.016</w:t>
      </w:r>
    </w:p>
    <w:p w:rsidR="006F793F" w:rsidRPr="00E25D94" w:rsidRDefault="006F793F" w:rsidP="006F793F">
      <w:pPr>
        <w:pStyle w:val="Prrafodelista"/>
        <w:widowControl/>
        <w:numPr>
          <w:ilvl w:val="0"/>
          <w:numId w:val="27"/>
        </w:numPr>
        <w:spacing w:after="200" w:line="276" w:lineRule="auto"/>
      </w:pPr>
      <w:r>
        <w:rPr>
          <w:rFonts w:ascii="Courier New" w:hAnsi="Courier New" w:cs="Courier New"/>
          <w:color w:val="000000"/>
          <w:sz w:val="20"/>
        </w:rPr>
        <w:t xml:space="preserve">Se </w:t>
      </w:r>
      <w:proofErr w:type="spellStart"/>
      <w:r>
        <w:rPr>
          <w:rFonts w:ascii="Courier New" w:hAnsi="Courier New" w:cs="Courier New"/>
          <w:color w:val="000000"/>
          <w:sz w:val="20"/>
        </w:rPr>
        <w:t>dividio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252.0 con 125.0 y el resultado es: 2</w:t>
      </w:r>
    </w:p>
    <w:p w:rsidR="006F793F" w:rsidRPr="00E25D94" w:rsidRDefault="006F793F" w:rsidP="006F793F">
      <w:pPr>
        <w:pStyle w:val="Prrafodelista"/>
        <w:widowControl/>
        <w:numPr>
          <w:ilvl w:val="0"/>
          <w:numId w:val="27"/>
        </w:numPr>
        <w:spacing w:after="200" w:line="276" w:lineRule="auto"/>
      </w:pPr>
      <w:r>
        <w:rPr>
          <w:rFonts w:ascii="Courier New" w:hAnsi="Courier New" w:cs="Courier New"/>
          <w:color w:val="000000"/>
          <w:sz w:val="20"/>
        </w:rPr>
        <w:t xml:space="preserve">Se </w:t>
      </w:r>
      <w:proofErr w:type="spellStart"/>
      <w:r>
        <w:rPr>
          <w:rFonts w:ascii="Courier New" w:hAnsi="Courier New" w:cs="Courier New"/>
          <w:color w:val="000000"/>
          <w:sz w:val="20"/>
        </w:rPr>
        <w:t>dividio</w:t>
      </w:r>
      <w:proofErr w:type="spellEnd"/>
      <w:r>
        <w:rPr>
          <w:rFonts w:ascii="Courier New" w:hAnsi="Courier New" w:cs="Courier New"/>
          <w:color w:val="000000"/>
          <w:sz w:val="20"/>
        </w:rPr>
        <w:t xml:space="preserve"> 252.0 con 125 y el resultado es: 2.016</w:t>
      </w:r>
    </w:p>
    <w:p w:rsidR="006F793F" w:rsidRPr="00E25D94" w:rsidRDefault="006F793F" w:rsidP="006F793F">
      <w:pPr>
        <w:pStyle w:val="Prrafodelista"/>
        <w:widowControl/>
        <w:numPr>
          <w:ilvl w:val="0"/>
          <w:numId w:val="27"/>
        </w:numPr>
        <w:spacing w:after="200" w:line="276" w:lineRule="auto"/>
      </w:pPr>
      <w:r>
        <w:rPr>
          <w:rFonts w:ascii="Courier New" w:hAnsi="Courier New" w:cs="Courier New"/>
          <w:color w:val="000000"/>
          <w:sz w:val="20"/>
        </w:rPr>
        <w:t>N.A.</w:t>
      </w:r>
    </w:p>
    <w:p w:rsidR="006F793F" w:rsidRDefault="006F793F" w:rsidP="006F793F">
      <w:pPr>
        <w:pStyle w:val="Prrafodelista"/>
      </w:pPr>
    </w:p>
    <w:p w:rsidR="006F793F" w:rsidRDefault="006F793F" w:rsidP="006F793F">
      <w:pPr>
        <w:pStyle w:val="Prrafodelista"/>
      </w:pPr>
    </w:p>
    <w:p w:rsidR="006F793F" w:rsidRDefault="006F793F" w:rsidP="00200A37">
      <w:pPr>
        <w:pStyle w:val="Prrafodelista"/>
        <w:widowControl/>
        <w:numPr>
          <w:ilvl w:val="1"/>
          <w:numId w:val="29"/>
        </w:numPr>
        <w:spacing w:after="200" w:line="276" w:lineRule="auto"/>
        <w:ind w:left="709" w:hanging="556"/>
      </w:pPr>
      <w:r>
        <w:t>Según el código mostrado:</w:t>
      </w:r>
    </w:p>
    <w:p w:rsidR="009559C9" w:rsidRDefault="009559C9" w:rsidP="009559C9">
      <w:pPr>
        <w:pStyle w:val="Prrafodelista"/>
        <w:widowControl/>
        <w:spacing w:after="200" w:line="276" w:lineRule="auto"/>
        <w:ind w:left="567"/>
      </w:pPr>
    </w:p>
    <w:p w:rsidR="006F793F" w:rsidRPr="00CF3B9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proofErr w:type="spellStart"/>
      <w:proofErr w:type="gramStart"/>
      <w:r w:rsidRPr="00CF3B9D">
        <w:rPr>
          <w:rFonts w:ascii="Courier" w:hAnsi="Courier"/>
        </w:rPr>
        <w:t>public</w:t>
      </w:r>
      <w:proofErr w:type="spellEnd"/>
      <w:proofErr w:type="gramEnd"/>
      <w:r w:rsidRPr="00CF3B9D">
        <w:rPr>
          <w:rFonts w:ascii="Courier" w:hAnsi="Courier"/>
        </w:rPr>
        <w:t xml:space="preserve"> </w:t>
      </w:r>
      <w:proofErr w:type="spellStart"/>
      <w:r w:rsidRPr="00CF3B9D">
        <w:rPr>
          <w:rFonts w:ascii="Courier" w:hAnsi="Courier"/>
        </w:rPr>
        <w:t>class</w:t>
      </w:r>
      <w:proofErr w:type="spellEnd"/>
      <w:r w:rsidRPr="00CF3B9D">
        <w:rPr>
          <w:rFonts w:ascii="Courier" w:hAnsi="Courier"/>
        </w:rPr>
        <w:t xml:space="preserve"> Test {</w:t>
      </w:r>
    </w:p>
    <w:p w:rsidR="006F793F" w:rsidRPr="00CF3B9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CF3B9D">
        <w:rPr>
          <w:rFonts w:ascii="Courier" w:hAnsi="Courier"/>
        </w:rPr>
        <w:tab/>
      </w:r>
    </w:p>
    <w:p w:rsidR="006F793F" w:rsidRPr="00F34FAA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  <w:lang w:val="en-US"/>
        </w:rPr>
      </w:pPr>
      <w:r w:rsidRPr="00F34FAA">
        <w:rPr>
          <w:rFonts w:ascii="Courier" w:hAnsi="Courier"/>
          <w:lang w:val="en-US"/>
        </w:rPr>
        <w:tab/>
      </w:r>
      <w:proofErr w:type="gramStart"/>
      <w:r w:rsidRPr="00F34FAA">
        <w:rPr>
          <w:rFonts w:ascii="Courier" w:hAnsi="Courier"/>
          <w:lang w:val="en-US"/>
        </w:rPr>
        <w:t>public</w:t>
      </w:r>
      <w:proofErr w:type="gramEnd"/>
      <w:r w:rsidRPr="00F34FAA">
        <w:rPr>
          <w:rFonts w:ascii="Courier" w:hAnsi="Courier"/>
          <w:lang w:val="en-US"/>
        </w:rPr>
        <w:t xml:space="preserve"> static void main(String... </w:t>
      </w:r>
      <w:proofErr w:type="spellStart"/>
      <w:r w:rsidRPr="00F34FAA">
        <w:rPr>
          <w:rFonts w:ascii="Courier" w:hAnsi="Courier"/>
          <w:lang w:val="en-US"/>
        </w:rPr>
        <w:t>args</w:t>
      </w:r>
      <w:proofErr w:type="spellEnd"/>
      <w:r w:rsidRPr="00F34FAA">
        <w:rPr>
          <w:rFonts w:ascii="Courier" w:hAnsi="Courier"/>
          <w:lang w:val="en-US"/>
        </w:rPr>
        <w:t>) {</w:t>
      </w:r>
    </w:p>
    <w:p w:rsidR="006F793F" w:rsidRPr="00F34FAA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  <w:lang w:val="en-US"/>
        </w:rPr>
      </w:pPr>
      <w:r w:rsidRPr="00F34FAA">
        <w:rPr>
          <w:rFonts w:ascii="Courier" w:hAnsi="Courier"/>
          <w:lang w:val="en-US"/>
        </w:rPr>
        <w:tab/>
      </w:r>
      <w:r w:rsidRPr="00F34FAA">
        <w:rPr>
          <w:rFonts w:ascii="Courier" w:hAnsi="Courier"/>
          <w:lang w:val="en-US"/>
        </w:rPr>
        <w:tab/>
      </w:r>
      <w:proofErr w:type="spellStart"/>
      <w:proofErr w:type="gramStart"/>
      <w:r w:rsidRPr="00F34FAA">
        <w:rPr>
          <w:rFonts w:ascii="Courier" w:hAnsi="Courier"/>
          <w:lang w:val="en-US"/>
        </w:rPr>
        <w:t>int</w:t>
      </w:r>
      <w:proofErr w:type="spellEnd"/>
      <w:proofErr w:type="gramEnd"/>
      <w:r w:rsidRPr="00F34FAA">
        <w:rPr>
          <w:rFonts w:ascii="Courier" w:hAnsi="Courier"/>
          <w:lang w:val="en-US"/>
        </w:rPr>
        <w:t xml:space="preserve"> x = 5;</w:t>
      </w:r>
    </w:p>
    <w:p w:rsidR="006F793F" w:rsidRPr="00F34FAA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  <w:lang w:val="en-US"/>
        </w:rPr>
      </w:pPr>
      <w:r w:rsidRPr="00F34FAA">
        <w:rPr>
          <w:rFonts w:ascii="Courier" w:hAnsi="Courier"/>
          <w:lang w:val="en-US"/>
        </w:rPr>
        <w:tab/>
      </w:r>
      <w:r w:rsidRPr="00F34FAA">
        <w:rPr>
          <w:rFonts w:ascii="Courier" w:hAnsi="Courier"/>
          <w:lang w:val="en-US"/>
        </w:rPr>
        <w:tab/>
      </w:r>
      <w:proofErr w:type="gramStart"/>
      <w:r w:rsidRPr="00F34FAA">
        <w:rPr>
          <w:rFonts w:ascii="Courier" w:hAnsi="Courier"/>
          <w:lang w:val="en-US"/>
        </w:rPr>
        <w:t>x</w:t>
      </w:r>
      <w:proofErr w:type="gramEnd"/>
      <w:r w:rsidRPr="00F34FAA">
        <w:rPr>
          <w:rFonts w:ascii="Courier" w:hAnsi="Courier"/>
          <w:lang w:val="en-US"/>
        </w:rPr>
        <w:t xml:space="preserve"> *= 3 + 7;</w:t>
      </w:r>
    </w:p>
    <w:p w:rsidR="006F793F" w:rsidRPr="00F34FAA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  <w:lang w:val="en-US"/>
        </w:rPr>
      </w:pPr>
      <w:r w:rsidRPr="00F34FAA">
        <w:rPr>
          <w:rFonts w:ascii="Courier" w:hAnsi="Courier"/>
          <w:lang w:val="en-US"/>
        </w:rPr>
        <w:tab/>
      </w:r>
      <w:r w:rsidRPr="00F34FAA">
        <w:rPr>
          <w:rFonts w:ascii="Courier" w:hAnsi="Courier"/>
          <w:lang w:val="en-US"/>
        </w:rPr>
        <w:tab/>
      </w:r>
      <w:proofErr w:type="spellStart"/>
      <w:r w:rsidRPr="00F34FAA">
        <w:rPr>
          <w:rFonts w:ascii="Courier" w:hAnsi="Courier"/>
          <w:lang w:val="en-US"/>
        </w:rPr>
        <w:t>System.out.println</w:t>
      </w:r>
      <w:proofErr w:type="spellEnd"/>
      <w:r w:rsidRPr="00F34FAA">
        <w:rPr>
          <w:rFonts w:ascii="Courier" w:hAnsi="Courier"/>
          <w:lang w:val="en-US"/>
        </w:rPr>
        <w:t>(x);</w:t>
      </w:r>
    </w:p>
    <w:p w:rsidR="006F793F" w:rsidRPr="00CF3B9D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F34FAA">
        <w:rPr>
          <w:rFonts w:ascii="Courier" w:hAnsi="Courier"/>
          <w:lang w:val="en-US"/>
        </w:rPr>
        <w:tab/>
      </w:r>
      <w:r w:rsidRPr="00CF3B9D">
        <w:rPr>
          <w:rFonts w:ascii="Courier" w:hAnsi="Courier"/>
        </w:rPr>
        <w:t>}</w:t>
      </w:r>
    </w:p>
    <w:p w:rsidR="006F793F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  <w:r w:rsidRPr="00CF3B9D">
        <w:rPr>
          <w:rFonts w:ascii="Courier" w:hAnsi="Courier"/>
        </w:rPr>
        <w:t>}</w:t>
      </w:r>
    </w:p>
    <w:p w:rsidR="006F793F" w:rsidRDefault="006F793F" w:rsidP="006F793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" w:hAnsi="Courier"/>
        </w:rPr>
      </w:pPr>
    </w:p>
    <w:p w:rsidR="009559C9" w:rsidRDefault="009559C9" w:rsidP="006F793F">
      <w:pPr>
        <w:tabs>
          <w:tab w:val="left" w:pos="6525"/>
        </w:tabs>
        <w:ind w:firstLine="709"/>
      </w:pPr>
    </w:p>
    <w:p w:rsidR="006F793F" w:rsidRDefault="006F793F" w:rsidP="006F793F">
      <w:pPr>
        <w:tabs>
          <w:tab w:val="left" w:pos="6525"/>
        </w:tabs>
        <w:ind w:firstLine="709"/>
      </w:pPr>
      <w:r>
        <w:t xml:space="preserve">Cuál es el resultado </w:t>
      </w:r>
    </w:p>
    <w:p w:rsidR="006F793F" w:rsidRDefault="006F793F" w:rsidP="006F793F">
      <w:pPr>
        <w:pStyle w:val="Prrafodelista"/>
        <w:widowControl/>
        <w:numPr>
          <w:ilvl w:val="0"/>
          <w:numId w:val="28"/>
        </w:numPr>
        <w:tabs>
          <w:tab w:val="left" w:pos="6525"/>
        </w:tabs>
        <w:spacing w:after="200" w:line="276" w:lineRule="auto"/>
      </w:pPr>
      <w:r>
        <w:t>25</w:t>
      </w:r>
    </w:p>
    <w:p w:rsidR="006F793F" w:rsidRDefault="006F793F" w:rsidP="006F793F">
      <w:pPr>
        <w:pStyle w:val="Prrafodelista"/>
        <w:widowControl/>
        <w:numPr>
          <w:ilvl w:val="0"/>
          <w:numId w:val="28"/>
        </w:numPr>
        <w:tabs>
          <w:tab w:val="left" w:pos="6525"/>
        </w:tabs>
        <w:spacing w:after="200" w:line="276" w:lineRule="auto"/>
      </w:pPr>
      <w:r>
        <w:t>22</w:t>
      </w:r>
    </w:p>
    <w:p w:rsidR="006F793F" w:rsidRDefault="006F793F" w:rsidP="006F793F">
      <w:pPr>
        <w:pStyle w:val="Prrafodelista"/>
        <w:widowControl/>
        <w:numPr>
          <w:ilvl w:val="0"/>
          <w:numId w:val="28"/>
        </w:numPr>
        <w:tabs>
          <w:tab w:val="left" w:pos="6525"/>
        </w:tabs>
        <w:spacing w:after="200" w:line="276" w:lineRule="auto"/>
      </w:pPr>
      <w:r>
        <w:t>50</w:t>
      </w:r>
    </w:p>
    <w:p w:rsidR="006F793F" w:rsidRDefault="006F793F" w:rsidP="006F793F">
      <w:pPr>
        <w:pStyle w:val="Prrafodelista"/>
        <w:widowControl/>
        <w:numPr>
          <w:ilvl w:val="0"/>
          <w:numId w:val="28"/>
        </w:numPr>
        <w:tabs>
          <w:tab w:val="left" w:pos="6525"/>
        </w:tabs>
        <w:spacing w:after="200" w:line="276" w:lineRule="auto"/>
      </w:pPr>
      <w:r>
        <w:t>20</w:t>
      </w:r>
    </w:p>
    <w:p w:rsidR="006F793F" w:rsidRDefault="006F793F" w:rsidP="006F793F">
      <w:pPr>
        <w:pStyle w:val="Prrafodelista"/>
        <w:widowControl/>
        <w:numPr>
          <w:ilvl w:val="0"/>
          <w:numId w:val="28"/>
        </w:numPr>
        <w:tabs>
          <w:tab w:val="left" w:pos="6525"/>
        </w:tabs>
        <w:spacing w:after="200" w:line="276" w:lineRule="auto"/>
      </w:pPr>
      <w:r>
        <w:t>30</w:t>
      </w:r>
    </w:p>
    <w:p w:rsidR="006F793F" w:rsidRDefault="006F793F" w:rsidP="006F793F">
      <w:pPr>
        <w:pStyle w:val="Prrafodelista"/>
        <w:tabs>
          <w:tab w:val="left" w:pos="6525"/>
        </w:tabs>
        <w:ind w:left="1069"/>
      </w:pPr>
    </w:p>
    <w:p w:rsidR="006F793F" w:rsidRDefault="006F793F" w:rsidP="00200A37">
      <w:pPr>
        <w:pStyle w:val="Prrafodelista"/>
        <w:widowControl/>
        <w:numPr>
          <w:ilvl w:val="1"/>
          <w:numId w:val="29"/>
        </w:numPr>
        <w:spacing w:after="200" w:line="276" w:lineRule="auto"/>
        <w:ind w:left="709" w:hanging="556"/>
      </w:pPr>
      <w:r>
        <w:t>Mar</w:t>
      </w:r>
      <w:r w:rsidR="00200A37">
        <w:t>que</w:t>
      </w:r>
      <w:r>
        <w:t xml:space="preserve"> verdadero(V) o falso(F) según corresponda</w:t>
      </w:r>
    </w:p>
    <w:p w:rsidR="009559C9" w:rsidRDefault="009559C9" w:rsidP="009559C9">
      <w:pPr>
        <w:pStyle w:val="Prrafodelista"/>
        <w:widowControl/>
        <w:spacing w:after="200" w:line="276" w:lineRule="auto"/>
        <w:ind w:left="567"/>
      </w:pPr>
    </w:p>
    <w:p w:rsidR="006F793F" w:rsidRDefault="006F793F" w:rsidP="00200A37">
      <w:pPr>
        <w:pStyle w:val="Prrafodelista"/>
        <w:tabs>
          <w:tab w:val="left" w:pos="6525"/>
        </w:tabs>
        <w:ind w:left="993" w:hanging="567"/>
      </w:pPr>
      <w:r>
        <w:t>(     ) Los ejecutables javac.exe y java.exe sirven para ejecutar y compilar respectivamente los archivos .java.</w:t>
      </w:r>
    </w:p>
    <w:p w:rsidR="006F793F" w:rsidRDefault="006F793F" w:rsidP="00200A37">
      <w:pPr>
        <w:pStyle w:val="Prrafodelista"/>
        <w:tabs>
          <w:tab w:val="left" w:pos="6525"/>
        </w:tabs>
        <w:ind w:left="993" w:hanging="567"/>
      </w:pPr>
      <w:r>
        <w:t>(     ) La palabra reservada “</w:t>
      </w:r>
      <w:proofErr w:type="spellStart"/>
      <w:r>
        <w:t>implement</w:t>
      </w:r>
      <w:proofErr w:type="spellEnd"/>
      <w:r>
        <w:t>” solo sirve para implementar interfaces no abstractas.</w:t>
      </w:r>
    </w:p>
    <w:p w:rsidR="006F793F" w:rsidRDefault="006F793F" w:rsidP="00200A37">
      <w:pPr>
        <w:pStyle w:val="Prrafodelista"/>
        <w:tabs>
          <w:tab w:val="left" w:pos="6525"/>
        </w:tabs>
        <w:ind w:left="993" w:hanging="567"/>
      </w:pPr>
      <w:r>
        <w:t>(     ) La palabra reservada “</w:t>
      </w:r>
      <w:proofErr w:type="spellStart"/>
      <w:r>
        <w:t>continue</w:t>
      </w:r>
      <w:proofErr w:type="spellEnd"/>
      <w:r>
        <w:t>” permite salir un bucle en ejecución.</w:t>
      </w:r>
    </w:p>
    <w:p w:rsidR="006F793F" w:rsidRDefault="006F793F" w:rsidP="00200A37">
      <w:pPr>
        <w:pStyle w:val="Prrafodelista"/>
        <w:tabs>
          <w:tab w:val="left" w:pos="6525"/>
        </w:tabs>
        <w:ind w:left="993" w:hanging="567"/>
      </w:pPr>
      <w:r>
        <w:t>(     ) Un método sincronizado puede ser invocado una sola vez en tiempo de ejecución.</w:t>
      </w:r>
    </w:p>
    <w:p w:rsidR="006F793F" w:rsidRDefault="006F793F" w:rsidP="00200A37">
      <w:pPr>
        <w:pStyle w:val="Prrafodelista"/>
        <w:tabs>
          <w:tab w:val="left" w:pos="6525"/>
        </w:tabs>
        <w:ind w:left="993" w:hanging="567"/>
      </w:pPr>
      <w:r>
        <w:t xml:space="preserve">(     ) En la pregunta </w:t>
      </w:r>
      <w:r w:rsidR="00200A37">
        <w:t>4.</w:t>
      </w:r>
      <w:r>
        <w:t>1 los condicionales “IF” están colocados de manera óptima.</w:t>
      </w:r>
    </w:p>
    <w:p w:rsidR="006F793F" w:rsidRDefault="006F793F" w:rsidP="006F793F">
      <w:pPr>
        <w:pStyle w:val="Prrafodelista"/>
        <w:ind w:left="360"/>
        <w:rPr>
          <w:b/>
          <w:sz w:val="20"/>
        </w:rPr>
      </w:pPr>
    </w:p>
    <w:p w:rsidR="00722FA7" w:rsidRDefault="00722FA7" w:rsidP="006F793F">
      <w:pPr>
        <w:pStyle w:val="Prrafodelista"/>
        <w:ind w:left="360"/>
        <w:rPr>
          <w:b/>
          <w:sz w:val="20"/>
        </w:rPr>
      </w:pPr>
    </w:p>
    <w:p w:rsidR="00722FA7" w:rsidRDefault="00722FA7" w:rsidP="006F793F">
      <w:pPr>
        <w:pStyle w:val="Prrafodelista"/>
        <w:ind w:left="360"/>
        <w:rPr>
          <w:b/>
          <w:sz w:val="20"/>
        </w:rPr>
      </w:pPr>
    </w:p>
    <w:p w:rsidR="00722FA7" w:rsidRDefault="00722FA7" w:rsidP="006F793F">
      <w:pPr>
        <w:pStyle w:val="Prrafodelista"/>
        <w:ind w:left="360"/>
        <w:rPr>
          <w:b/>
          <w:sz w:val="20"/>
        </w:rPr>
      </w:pPr>
    </w:p>
    <w:p w:rsidR="00722FA7" w:rsidRPr="006667CD" w:rsidRDefault="00722FA7" w:rsidP="006F793F">
      <w:pPr>
        <w:pStyle w:val="Prrafodelista"/>
        <w:ind w:left="360"/>
        <w:rPr>
          <w:b/>
          <w:sz w:val="20"/>
        </w:rPr>
      </w:pPr>
      <w:bookmarkStart w:id="0" w:name="_GoBack"/>
      <w:bookmarkEnd w:id="0"/>
    </w:p>
    <w:p w:rsidR="006667CD" w:rsidRDefault="006667CD" w:rsidP="006667CD">
      <w:pPr>
        <w:pStyle w:val="Prrafodelista"/>
        <w:numPr>
          <w:ilvl w:val="0"/>
          <w:numId w:val="20"/>
        </w:numPr>
        <w:rPr>
          <w:b/>
          <w:sz w:val="20"/>
        </w:rPr>
      </w:pPr>
      <w:r w:rsidRPr="006667CD">
        <w:rPr>
          <w:b/>
          <w:sz w:val="20"/>
        </w:rPr>
        <w:t xml:space="preserve">Enterprise JavaBeans </w:t>
      </w:r>
      <w:r w:rsidR="00200A37">
        <w:rPr>
          <w:b/>
          <w:sz w:val="20"/>
        </w:rPr>
        <w:t xml:space="preserve">v3.0 </w:t>
      </w:r>
      <w:r w:rsidRPr="006667CD">
        <w:rPr>
          <w:b/>
          <w:sz w:val="20"/>
        </w:rPr>
        <w:t>(2 Preguntas)</w:t>
      </w:r>
    </w:p>
    <w:p w:rsidR="00200A37" w:rsidRDefault="00200A37" w:rsidP="006F793F">
      <w:pPr>
        <w:pStyle w:val="Prrafodelista"/>
        <w:ind w:left="567"/>
      </w:pPr>
    </w:p>
    <w:p w:rsidR="006F793F" w:rsidRDefault="006F793F" w:rsidP="00200A37">
      <w:pPr>
        <w:pStyle w:val="Prrafodelista"/>
        <w:ind w:left="142"/>
      </w:pPr>
      <w:r w:rsidRPr="006F793F">
        <w:t xml:space="preserve">5.1. </w:t>
      </w:r>
      <w:r w:rsidR="00200A37">
        <w:t>S</w:t>
      </w:r>
      <w:r w:rsidR="00200A37">
        <w:t xml:space="preserve">obre los EJB de </w:t>
      </w:r>
      <w:r w:rsidR="00722FA7">
        <w:t>Entidad (</w:t>
      </w:r>
      <w:proofErr w:type="spellStart"/>
      <w:r w:rsidR="00722FA7" w:rsidRPr="00722FA7">
        <w:t>Entity</w:t>
      </w:r>
      <w:proofErr w:type="spellEnd"/>
      <w:r w:rsidR="00722FA7">
        <w:t>)</w:t>
      </w:r>
      <w:r w:rsidR="00200A37">
        <w:t>, m</w:t>
      </w:r>
      <w:r>
        <w:t xml:space="preserve">arque </w:t>
      </w:r>
      <w:r w:rsidR="00200A37">
        <w:t>verdadero (V) o falso (F) según corresponda:</w:t>
      </w:r>
    </w:p>
    <w:p w:rsidR="00200A37" w:rsidRDefault="00200A37" w:rsidP="006F793F">
      <w:pPr>
        <w:pStyle w:val="Prrafodelista"/>
        <w:ind w:left="567"/>
      </w:pPr>
    </w:p>
    <w:p w:rsidR="00200A37" w:rsidRDefault="00200A37" w:rsidP="00200A37">
      <w:pPr>
        <w:pStyle w:val="Prrafodelista"/>
        <w:tabs>
          <w:tab w:val="left" w:pos="6525"/>
        </w:tabs>
        <w:ind w:left="993" w:hanging="567"/>
      </w:pPr>
      <w:r>
        <w:t xml:space="preserve">(     ) </w:t>
      </w:r>
      <w:r w:rsidRPr="00200A37">
        <w:t>Generalmente sirven a los clientes como una fachada de los servicios proporcionados por otros componentes disponibles en el servidor</w:t>
      </w:r>
      <w:r>
        <w:t>.</w:t>
      </w:r>
    </w:p>
    <w:p w:rsidR="00200A37" w:rsidRDefault="00200A37" w:rsidP="00200A37">
      <w:pPr>
        <w:pStyle w:val="Prrafodelista"/>
        <w:tabs>
          <w:tab w:val="left" w:pos="6525"/>
        </w:tabs>
        <w:ind w:left="993" w:hanging="567"/>
      </w:pPr>
      <w:r>
        <w:t xml:space="preserve">(     ) </w:t>
      </w:r>
      <w:r>
        <w:t xml:space="preserve">Pueden ser de 2 tipos </w:t>
      </w:r>
      <w:r w:rsidRPr="00200A37">
        <w:t>Con estado (</w:t>
      </w:r>
      <w:proofErr w:type="spellStart"/>
      <w:r w:rsidRPr="00200A37">
        <w:t>stateful</w:t>
      </w:r>
      <w:proofErr w:type="spellEnd"/>
      <w:r w:rsidRPr="00200A37">
        <w:t>) y Sin estado (</w:t>
      </w:r>
      <w:proofErr w:type="spellStart"/>
      <w:r w:rsidRPr="00200A37">
        <w:t>stateless</w:t>
      </w:r>
      <w:proofErr w:type="spellEnd"/>
      <w:r w:rsidRPr="00200A37">
        <w:t>)</w:t>
      </w:r>
    </w:p>
    <w:p w:rsidR="00200A37" w:rsidRDefault="00200A37" w:rsidP="00200A37">
      <w:pPr>
        <w:pStyle w:val="Prrafodelista"/>
        <w:tabs>
          <w:tab w:val="left" w:pos="6525"/>
        </w:tabs>
        <w:ind w:left="993" w:hanging="567"/>
      </w:pPr>
      <w:r>
        <w:t xml:space="preserve">(     ) Pueden ser de 2 tipos </w:t>
      </w:r>
      <w:r>
        <w:t>p</w:t>
      </w:r>
      <w:r w:rsidRPr="00200A37">
        <w:t xml:space="preserve">ersistencia gestionada por el contenedor (CMP) y </w:t>
      </w:r>
      <w:r>
        <w:t>p</w:t>
      </w:r>
      <w:r w:rsidRPr="00200A37">
        <w:t xml:space="preserve">ersistencia gestionada por el </w:t>
      </w:r>
      <w:proofErr w:type="spellStart"/>
      <w:r w:rsidRPr="00200A37">
        <w:t>bean</w:t>
      </w:r>
      <w:proofErr w:type="spellEnd"/>
      <w:r w:rsidRPr="00200A37">
        <w:t xml:space="preserve"> (BMP)</w:t>
      </w:r>
    </w:p>
    <w:p w:rsidR="00200A37" w:rsidRDefault="00200A37" w:rsidP="00200A37">
      <w:pPr>
        <w:pStyle w:val="Prrafodelista"/>
        <w:tabs>
          <w:tab w:val="left" w:pos="6525"/>
        </w:tabs>
        <w:ind w:left="993" w:hanging="567"/>
      </w:pPr>
      <w:r>
        <w:t xml:space="preserve">(     ) </w:t>
      </w:r>
      <w:r w:rsidRPr="00200A37">
        <w:t>S</w:t>
      </w:r>
      <w:r w:rsidRPr="00200A37">
        <w:t>u objetivo es encapsular los objetos del lado del servidor que almacena los datos.</w:t>
      </w:r>
    </w:p>
    <w:p w:rsidR="00200A37" w:rsidRPr="006F793F" w:rsidRDefault="00722FA7" w:rsidP="00200A37">
      <w:pPr>
        <w:pStyle w:val="Prrafodelista"/>
        <w:tabs>
          <w:tab w:val="left" w:pos="6525"/>
        </w:tabs>
        <w:ind w:left="993" w:hanging="567"/>
      </w:pPr>
      <w:r>
        <w:t xml:space="preserve">(     ) </w:t>
      </w:r>
      <w:r>
        <w:t>S</w:t>
      </w:r>
      <w:r w:rsidRPr="00722FA7">
        <w:t xml:space="preserve">on los únicos </w:t>
      </w:r>
      <w:proofErr w:type="spellStart"/>
      <w:r w:rsidRPr="00722FA7">
        <w:t>beans</w:t>
      </w:r>
      <w:proofErr w:type="spellEnd"/>
      <w:r w:rsidRPr="00722FA7">
        <w:t xml:space="preserve"> con funcionamiento asíncrono</w:t>
      </w:r>
      <w:r>
        <w:t>.</w:t>
      </w:r>
    </w:p>
    <w:p w:rsidR="003A18F3" w:rsidRDefault="003A18F3" w:rsidP="003A18F3">
      <w:pPr>
        <w:pStyle w:val="Prrafodelista"/>
        <w:ind w:left="360"/>
        <w:rPr>
          <w:b/>
          <w:sz w:val="20"/>
        </w:rPr>
      </w:pPr>
    </w:p>
    <w:p w:rsidR="00722FA7" w:rsidRDefault="00722FA7" w:rsidP="00722FA7">
      <w:pPr>
        <w:pStyle w:val="Prrafodelista"/>
        <w:ind w:left="142"/>
      </w:pPr>
      <w:r w:rsidRPr="006F793F">
        <w:t>5.</w:t>
      </w:r>
      <w:r>
        <w:t>2</w:t>
      </w:r>
      <w:r w:rsidRPr="006F793F">
        <w:t xml:space="preserve">. </w:t>
      </w:r>
      <w:r>
        <w:t xml:space="preserve">Sobre los EJB de </w:t>
      </w:r>
      <w:r>
        <w:t>Sesión (</w:t>
      </w:r>
      <w:proofErr w:type="spellStart"/>
      <w:r w:rsidRPr="00722FA7">
        <w:t>Session</w:t>
      </w:r>
      <w:proofErr w:type="spellEnd"/>
      <w:r>
        <w:t>)</w:t>
      </w:r>
      <w:r>
        <w:t>, marque verdadero (V) o falso (F) según corresponda:</w:t>
      </w:r>
    </w:p>
    <w:p w:rsidR="00722FA7" w:rsidRDefault="00722FA7" w:rsidP="00722FA7">
      <w:pPr>
        <w:pStyle w:val="Prrafodelista"/>
        <w:ind w:left="567"/>
      </w:pPr>
    </w:p>
    <w:p w:rsidR="00722FA7" w:rsidRDefault="00722FA7" w:rsidP="00722FA7">
      <w:pPr>
        <w:pStyle w:val="Prrafodelista"/>
        <w:tabs>
          <w:tab w:val="left" w:pos="6525"/>
        </w:tabs>
        <w:ind w:left="993" w:hanging="567"/>
      </w:pPr>
      <w:r>
        <w:t xml:space="preserve">(     ) </w:t>
      </w:r>
      <w:r w:rsidRPr="00200A37">
        <w:t>Generalmente sirven a los clientes como una fachada de los servicios proporcionados por otros componentes disponibles en el servidor</w:t>
      </w:r>
      <w:r>
        <w:t>.</w:t>
      </w:r>
    </w:p>
    <w:p w:rsidR="00722FA7" w:rsidRDefault="00722FA7" w:rsidP="00722FA7">
      <w:pPr>
        <w:pStyle w:val="Prrafodelista"/>
        <w:tabs>
          <w:tab w:val="left" w:pos="6525"/>
        </w:tabs>
        <w:ind w:left="993" w:hanging="567"/>
      </w:pPr>
      <w:r>
        <w:t xml:space="preserve">(     ) Pueden ser de 2 tipos </w:t>
      </w:r>
      <w:r w:rsidRPr="00200A37">
        <w:t>Con estado (</w:t>
      </w:r>
      <w:proofErr w:type="spellStart"/>
      <w:r w:rsidRPr="00200A37">
        <w:t>stateful</w:t>
      </w:r>
      <w:proofErr w:type="spellEnd"/>
      <w:r w:rsidRPr="00200A37">
        <w:t>) y Sin estado (</w:t>
      </w:r>
      <w:proofErr w:type="spellStart"/>
      <w:r w:rsidRPr="00200A37">
        <w:t>stateless</w:t>
      </w:r>
      <w:proofErr w:type="spellEnd"/>
      <w:r w:rsidRPr="00200A37">
        <w:t>)</w:t>
      </w:r>
    </w:p>
    <w:p w:rsidR="00722FA7" w:rsidRDefault="00722FA7" w:rsidP="00722FA7">
      <w:pPr>
        <w:pStyle w:val="Prrafodelista"/>
        <w:tabs>
          <w:tab w:val="left" w:pos="6525"/>
        </w:tabs>
        <w:ind w:left="993" w:hanging="567"/>
      </w:pPr>
      <w:r>
        <w:t>(     ) Pueden ser de 2 tipos p</w:t>
      </w:r>
      <w:r w:rsidRPr="00200A37">
        <w:t xml:space="preserve">ersistencia gestionada por el contenedor (CMP) y </w:t>
      </w:r>
      <w:r>
        <w:t>p</w:t>
      </w:r>
      <w:r w:rsidRPr="00200A37">
        <w:t xml:space="preserve">ersistencia gestionada por el </w:t>
      </w:r>
      <w:proofErr w:type="spellStart"/>
      <w:r w:rsidRPr="00200A37">
        <w:t>bean</w:t>
      </w:r>
      <w:proofErr w:type="spellEnd"/>
      <w:r w:rsidRPr="00200A37">
        <w:t xml:space="preserve"> (BMP)</w:t>
      </w:r>
    </w:p>
    <w:p w:rsidR="00722FA7" w:rsidRDefault="00722FA7" w:rsidP="00722FA7">
      <w:pPr>
        <w:pStyle w:val="Prrafodelista"/>
        <w:tabs>
          <w:tab w:val="left" w:pos="6525"/>
        </w:tabs>
        <w:ind w:left="993" w:hanging="567"/>
      </w:pPr>
      <w:r>
        <w:t xml:space="preserve">(     ) </w:t>
      </w:r>
      <w:r w:rsidRPr="00200A37">
        <w:t>Su objetivo es encapsular los objetos del lado del servidor que almacena los datos.</w:t>
      </w:r>
    </w:p>
    <w:p w:rsidR="00722FA7" w:rsidRPr="006F793F" w:rsidRDefault="00722FA7" w:rsidP="00722FA7">
      <w:pPr>
        <w:pStyle w:val="Prrafodelista"/>
        <w:tabs>
          <w:tab w:val="left" w:pos="6525"/>
        </w:tabs>
        <w:ind w:left="993" w:hanging="567"/>
      </w:pPr>
      <w:r>
        <w:t>(     ) S</w:t>
      </w:r>
      <w:r w:rsidRPr="00722FA7">
        <w:t xml:space="preserve">on los únicos </w:t>
      </w:r>
      <w:proofErr w:type="spellStart"/>
      <w:r w:rsidRPr="00722FA7">
        <w:t>beans</w:t>
      </w:r>
      <w:proofErr w:type="spellEnd"/>
      <w:r w:rsidRPr="00722FA7">
        <w:t xml:space="preserve"> con funcionamiento asíncrono</w:t>
      </w:r>
      <w:r>
        <w:t>.</w:t>
      </w:r>
    </w:p>
    <w:p w:rsidR="00722FA7" w:rsidRPr="00722FA7" w:rsidRDefault="00722FA7" w:rsidP="00722FA7"/>
    <w:p w:rsidR="00CC28F4" w:rsidRPr="00592809" w:rsidRDefault="00CC28F4" w:rsidP="00935697">
      <w:pPr>
        <w:spacing w:before="120" w:after="120"/>
        <w:rPr>
          <w:rFonts w:ascii="Arial" w:hAnsi="Arial" w:cs="Arial"/>
          <w:lang w:val="es-PE"/>
        </w:rPr>
      </w:pPr>
    </w:p>
    <w:sectPr w:rsidR="00CC28F4" w:rsidRPr="00592809" w:rsidSect="002474D1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B1A" w:rsidRDefault="00E61B1A">
      <w:r>
        <w:separator/>
      </w:r>
    </w:p>
  </w:endnote>
  <w:endnote w:type="continuationSeparator" w:id="0">
    <w:p w:rsidR="00E61B1A" w:rsidRDefault="00E6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35"/>
      <w:gridCol w:w="3969"/>
      <w:gridCol w:w="3039"/>
    </w:tblGrid>
    <w:tr w:rsidR="00522AAF" w:rsidRPr="00364CA3" w:rsidTr="00364CA3">
      <w:trPr>
        <w:trHeight w:val="224"/>
      </w:trPr>
      <w:tc>
        <w:tcPr>
          <w:tcW w:w="1209" w:type="pct"/>
        </w:tcPr>
        <w:p w:rsidR="00522AAF" w:rsidRPr="00364CA3" w:rsidRDefault="00522AAF" w:rsidP="00FE06E2">
          <w:pPr>
            <w:pStyle w:val="Piedepgina"/>
            <w:tabs>
              <w:tab w:val="clear" w:pos="8640"/>
            </w:tabs>
            <w:spacing w:line="240" w:lineRule="auto"/>
            <w:rPr>
              <w:rFonts w:ascii="Arial" w:hAnsi="Arial" w:cs="Arial"/>
              <w:sz w:val="16"/>
              <w:szCs w:val="16"/>
              <w:lang w:val="es-PE"/>
            </w:rPr>
          </w:pPr>
          <w:r w:rsidRPr="00364CA3">
            <w:rPr>
              <w:rFonts w:ascii="Arial" w:hAnsi="Arial" w:cs="Arial"/>
              <w:b/>
              <w:sz w:val="16"/>
              <w:szCs w:val="16"/>
              <w:lang w:val="es-PE"/>
            </w:rPr>
            <w:t>Formato</w:t>
          </w:r>
          <w:r>
            <w:rPr>
              <w:rFonts w:ascii="Arial" w:hAnsi="Arial" w:cs="Arial"/>
              <w:sz w:val="16"/>
              <w:szCs w:val="16"/>
              <w:lang w:val="es-PE"/>
            </w:rPr>
            <w:t>: TEC_DIR_005</w:t>
          </w:r>
        </w:p>
      </w:tc>
      <w:tc>
        <w:tcPr>
          <w:tcW w:w="2147" w:type="pct"/>
          <w:vMerge w:val="restart"/>
        </w:tcPr>
        <w:p w:rsidR="00741242" w:rsidRDefault="00741242" w:rsidP="00592809">
          <w:pPr>
            <w:pStyle w:val="Piedepgina"/>
            <w:tabs>
              <w:tab w:val="clear" w:pos="8640"/>
            </w:tabs>
            <w:spacing w:line="240" w:lineRule="auto"/>
            <w:jc w:val="center"/>
            <w:rPr>
              <w:rFonts w:ascii="Arial" w:hAnsi="Arial" w:cs="Arial"/>
              <w:b/>
              <w:sz w:val="16"/>
              <w:szCs w:val="16"/>
              <w:lang w:val="es-PE"/>
            </w:rPr>
          </w:pPr>
          <w:r>
            <w:rPr>
              <w:rFonts w:ascii="Arial" w:hAnsi="Arial" w:cs="Arial"/>
              <w:b/>
              <w:sz w:val="16"/>
              <w:szCs w:val="16"/>
              <w:lang w:val="es-PE"/>
            </w:rPr>
            <w:t>Test Analista J2EE</w:t>
          </w:r>
          <w:r>
            <w:rPr>
              <w:rFonts w:ascii="Arial" w:hAnsi="Arial" w:cs="Arial"/>
              <w:b/>
              <w:sz w:val="16"/>
              <w:szCs w:val="16"/>
              <w:lang w:val="es-PE"/>
            </w:rPr>
            <w:br/>
            <w:t xml:space="preserve">Banco Financiero del Perú </w:t>
          </w:r>
        </w:p>
        <w:p w:rsidR="00522AAF" w:rsidRPr="00364CA3" w:rsidRDefault="00522AAF" w:rsidP="00592809">
          <w:pPr>
            <w:pStyle w:val="Piedepgina"/>
            <w:tabs>
              <w:tab w:val="clear" w:pos="8640"/>
            </w:tabs>
            <w:spacing w:line="240" w:lineRule="auto"/>
            <w:jc w:val="center"/>
            <w:rPr>
              <w:rFonts w:ascii="Arial" w:hAnsi="Arial" w:cs="Arial"/>
              <w:b/>
              <w:sz w:val="16"/>
              <w:szCs w:val="16"/>
              <w:lang w:val="es-PE"/>
            </w:rPr>
          </w:pPr>
          <w:r w:rsidRPr="00364CA3">
            <w:rPr>
              <w:rFonts w:ascii="Arial" w:hAnsi="Arial" w:cs="Arial"/>
              <w:b/>
              <w:sz w:val="16"/>
              <w:szCs w:val="16"/>
              <w:lang w:val="es-PE"/>
            </w:rPr>
            <w:t>Gerencia de Tecnología</w:t>
          </w:r>
        </w:p>
      </w:tc>
      <w:tc>
        <w:tcPr>
          <w:tcW w:w="1644" w:type="pct"/>
        </w:tcPr>
        <w:p w:rsidR="00522AAF" w:rsidRPr="00364CA3" w:rsidRDefault="00522AAF" w:rsidP="00476A9E">
          <w:pPr>
            <w:pStyle w:val="Piedepgina"/>
            <w:tabs>
              <w:tab w:val="clear" w:pos="8640"/>
            </w:tabs>
            <w:spacing w:line="240" w:lineRule="auto"/>
            <w:jc w:val="right"/>
            <w:rPr>
              <w:rFonts w:ascii="Arial" w:hAnsi="Arial" w:cs="Arial"/>
              <w:sz w:val="16"/>
              <w:szCs w:val="16"/>
              <w:lang w:val="es-PE"/>
            </w:rPr>
          </w:pPr>
          <w:r w:rsidRPr="00364CA3">
            <w:rPr>
              <w:rFonts w:ascii="Arial" w:hAnsi="Arial" w:cs="Arial"/>
              <w:b/>
              <w:color w:val="000000"/>
              <w:sz w:val="16"/>
              <w:szCs w:val="16"/>
              <w:lang w:val="es-PE"/>
            </w:rPr>
            <w:t xml:space="preserve">Pág. </w:t>
          </w:r>
          <w:r w:rsidRPr="00364CA3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begin"/>
          </w:r>
          <w:r w:rsidRPr="00364CA3">
            <w:rPr>
              <w:rFonts w:ascii="Arial" w:hAnsi="Arial" w:cs="Arial"/>
              <w:color w:val="000000"/>
              <w:sz w:val="16"/>
              <w:szCs w:val="16"/>
              <w:lang w:val="es-PE"/>
            </w:rPr>
            <w:instrText xml:space="preserve"> PAGE </w:instrText>
          </w:r>
          <w:r w:rsidRPr="00364CA3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separate"/>
          </w:r>
          <w:r w:rsidR="00CF6DD9">
            <w:rPr>
              <w:rFonts w:ascii="Arial" w:hAnsi="Arial" w:cs="Arial"/>
              <w:noProof/>
              <w:color w:val="000000"/>
              <w:sz w:val="16"/>
              <w:szCs w:val="16"/>
              <w:lang w:val="es-PE"/>
            </w:rPr>
            <w:t>1</w:t>
          </w:r>
          <w:r w:rsidRPr="00364CA3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end"/>
          </w:r>
          <w:r w:rsidRPr="00364CA3">
            <w:rPr>
              <w:rFonts w:ascii="Arial" w:hAnsi="Arial" w:cs="Arial"/>
              <w:color w:val="000000"/>
              <w:sz w:val="16"/>
              <w:szCs w:val="16"/>
              <w:lang w:val="es-PE"/>
            </w:rPr>
            <w:t xml:space="preserve"> de </w:t>
          </w:r>
          <w:r w:rsidRPr="00364CA3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begin"/>
          </w:r>
          <w:r w:rsidRPr="00364CA3">
            <w:rPr>
              <w:rFonts w:ascii="Arial" w:hAnsi="Arial" w:cs="Arial"/>
              <w:color w:val="000000"/>
              <w:sz w:val="16"/>
              <w:szCs w:val="16"/>
              <w:lang w:val="es-PE"/>
            </w:rPr>
            <w:instrText xml:space="preserve"> NUMPAGES </w:instrText>
          </w:r>
          <w:r w:rsidRPr="00364CA3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separate"/>
          </w:r>
          <w:r w:rsidR="00CF6DD9">
            <w:rPr>
              <w:rFonts w:ascii="Arial" w:hAnsi="Arial" w:cs="Arial"/>
              <w:noProof/>
              <w:color w:val="000000"/>
              <w:sz w:val="16"/>
              <w:szCs w:val="16"/>
              <w:lang w:val="es-PE"/>
            </w:rPr>
            <w:t>6</w:t>
          </w:r>
          <w:r w:rsidRPr="00364CA3">
            <w:rPr>
              <w:rFonts w:ascii="Arial" w:hAnsi="Arial" w:cs="Arial"/>
              <w:color w:val="000000"/>
              <w:sz w:val="16"/>
              <w:szCs w:val="16"/>
              <w:lang w:val="es-PE"/>
            </w:rPr>
            <w:fldChar w:fldCharType="end"/>
          </w:r>
        </w:p>
      </w:tc>
    </w:tr>
    <w:tr w:rsidR="00522AAF" w:rsidRPr="00364CA3" w:rsidTr="00364CA3">
      <w:trPr>
        <w:trHeight w:val="224"/>
      </w:trPr>
      <w:tc>
        <w:tcPr>
          <w:tcW w:w="1209" w:type="pct"/>
        </w:tcPr>
        <w:p w:rsidR="00CF6DD9" w:rsidRPr="00364CA3" w:rsidRDefault="00522AAF" w:rsidP="00CF6DD9">
          <w:pPr>
            <w:pStyle w:val="Piedepgina"/>
            <w:tabs>
              <w:tab w:val="clear" w:pos="8640"/>
            </w:tabs>
            <w:spacing w:line="240" w:lineRule="auto"/>
            <w:rPr>
              <w:rFonts w:ascii="Arial" w:hAnsi="Arial" w:cs="Arial"/>
              <w:sz w:val="16"/>
              <w:szCs w:val="16"/>
              <w:lang w:val="es-PE"/>
            </w:rPr>
          </w:pPr>
          <w:r w:rsidRPr="00364CA3">
            <w:rPr>
              <w:rFonts w:ascii="Arial" w:hAnsi="Arial" w:cs="Arial"/>
              <w:b/>
              <w:sz w:val="16"/>
              <w:szCs w:val="16"/>
              <w:lang w:val="es-PE"/>
            </w:rPr>
            <w:t>Versión</w:t>
          </w:r>
          <w:r w:rsidRPr="00364CA3">
            <w:rPr>
              <w:rFonts w:ascii="Arial" w:hAnsi="Arial" w:cs="Arial"/>
              <w:sz w:val="16"/>
              <w:szCs w:val="16"/>
              <w:lang w:val="es-PE"/>
            </w:rPr>
            <w:t>: 1.0  - 0</w:t>
          </w:r>
          <w:r w:rsidR="00CF6DD9">
            <w:rPr>
              <w:rFonts w:ascii="Arial" w:hAnsi="Arial" w:cs="Arial"/>
              <w:sz w:val="16"/>
              <w:szCs w:val="16"/>
              <w:lang w:val="es-PE"/>
            </w:rPr>
            <w:t>9</w:t>
          </w:r>
          <w:r w:rsidRPr="00364CA3">
            <w:rPr>
              <w:rFonts w:ascii="Arial" w:hAnsi="Arial" w:cs="Arial"/>
              <w:sz w:val="16"/>
              <w:szCs w:val="16"/>
              <w:lang w:val="es-PE"/>
            </w:rPr>
            <w:t>/0</w:t>
          </w:r>
          <w:r w:rsidR="00CF6DD9">
            <w:rPr>
              <w:rFonts w:ascii="Arial" w:hAnsi="Arial" w:cs="Arial"/>
              <w:sz w:val="16"/>
              <w:szCs w:val="16"/>
              <w:lang w:val="es-PE"/>
            </w:rPr>
            <w:t>9</w:t>
          </w:r>
          <w:r w:rsidRPr="00364CA3">
            <w:rPr>
              <w:rFonts w:ascii="Arial" w:hAnsi="Arial" w:cs="Arial"/>
              <w:sz w:val="16"/>
              <w:szCs w:val="16"/>
              <w:lang w:val="es-PE"/>
            </w:rPr>
            <w:t>/201</w:t>
          </w:r>
          <w:r w:rsidR="00CF6DD9">
            <w:rPr>
              <w:rFonts w:ascii="Arial" w:hAnsi="Arial" w:cs="Arial"/>
              <w:sz w:val="16"/>
              <w:szCs w:val="16"/>
              <w:lang w:val="es-PE"/>
            </w:rPr>
            <w:t>5</w:t>
          </w:r>
        </w:p>
      </w:tc>
      <w:tc>
        <w:tcPr>
          <w:tcW w:w="2147" w:type="pct"/>
          <w:vMerge/>
        </w:tcPr>
        <w:p w:rsidR="00522AAF" w:rsidRPr="00364CA3" w:rsidRDefault="00522AAF" w:rsidP="00476A9E">
          <w:pPr>
            <w:pStyle w:val="Piedepgina"/>
            <w:tabs>
              <w:tab w:val="clear" w:pos="8640"/>
            </w:tabs>
            <w:spacing w:line="240" w:lineRule="auto"/>
            <w:jc w:val="right"/>
            <w:rPr>
              <w:rFonts w:ascii="Arial" w:hAnsi="Arial" w:cs="Arial"/>
              <w:sz w:val="16"/>
              <w:szCs w:val="16"/>
              <w:lang w:val="es-PE"/>
            </w:rPr>
          </w:pPr>
        </w:p>
      </w:tc>
      <w:tc>
        <w:tcPr>
          <w:tcW w:w="1644" w:type="pct"/>
        </w:tcPr>
        <w:p w:rsidR="00522AAF" w:rsidRPr="00364CA3" w:rsidRDefault="00522AAF" w:rsidP="00CF6DD9">
          <w:pPr>
            <w:pStyle w:val="Piedepgina"/>
            <w:tabs>
              <w:tab w:val="clear" w:pos="8640"/>
            </w:tabs>
            <w:spacing w:line="240" w:lineRule="auto"/>
            <w:jc w:val="right"/>
            <w:rPr>
              <w:rFonts w:ascii="Arial" w:hAnsi="Arial" w:cs="Arial"/>
              <w:sz w:val="16"/>
              <w:szCs w:val="16"/>
              <w:lang w:val="es-PE"/>
            </w:rPr>
          </w:pPr>
          <w:r w:rsidRPr="00364CA3">
            <w:rPr>
              <w:rFonts w:ascii="Arial" w:hAnsi="Arial" w:cs="Arial"/>
              <w:b/>
              <w:sz w:val="16"/>
              <w:szCs w:val="16"/>
              <w:lang w:val="es-PE"/>
            </w:rPr>
            <w:t>Archivo:</w:t>
          </w:r>
          <w:r w:rsidRPr="00364CA3">
            <w:rPr>
              <w:rFonts w:ascii="Arial" w:hAnsi="Arial" w:cs="Arial"/>
              <w:sz w:val="16"/>
              <w:szCs w:val="16"/>
              <w:lang w:val="es-PE"/>
            </w:rPr>
            <w:t xml:space="preserve"> </w:t>
          </w:r>
          <w:r w:rsidR="00CF6DD9">
            <w:rPr>
              <w:rFonts w:ascii="Arial" w:hAnsi="Arial" w:cs="Arial"/>
              <w:sz w:val="16"/>
              <w:szCs w:val="16"/>
              <w:lang w:val="es-PE"/>
            </w:rPr>
            <w:t>Examen Analista Desarrollador J2EE</w:t>
          </w:r>
        </w:p>
      </w:tc>
    </w:tr>
  </w:tbl>
  <w:p w:rsidR="00522AAF" w:rsidRPr="00476A9E" w:rsidRDefault="00522AAF" w:rsidP="00476A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AAF" w:rsidRDefault="00522AAF" w:rsidP="00EC7C42">
    <w:pPr>
      <w:pStyle w:val="Piedepgina"/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B1A" w:rsidRDefault="00E61B1A">
      <w:r>
        <w:separator/>
      </w:r>
    </w:p>
  </w:footnote>
  <w:footnote w:type="continuationSeparator" w:id="0">
    <w:p w:rsidR="00E61B1A" w:rsidRDefault="00E61B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AAF" w:rsidRPr="001F7F8A" w:rsidRDefault="00522AAF" w:rsidP="001F7F8A">
    <w:pPr>
      <w:pStyle w:val="Encabezado"/>
      <w:tabs>
        <w:tab w:val="center" w:pos="4819"/>
      </w:tabs>
    </w:pP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A47F24E" wp14:editId="7527778B">
          <wp:simplePos x="0" y="0"/>
          <wp:positionH relativeFrom="column">
            <wp:posOffset>-510540</wp:posOffset>
          </wp:positionH>
          <wp:positionV relativeFrom="paragraph">
            <wp:posOffset>-191770</wp:posOffset>
          </wp:positionV>
          <wp:extent cx="1828800" cy="478155"/>
          <wp:effectExtent l="0" t="0" r="0" b="0"/>
          <wp:wrapSquare wrapText="bothSides"/>
          <wp:docPr id="209" name="0 Imagen" descr="logo tec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tech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880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9264" behindDoc="0" locked="0" layoutInCell="1" allowOverlap="1" wp14:anchorId="06220E34" wp14:editId="63879A5C">
          <wp:simplePos x="0" y="0"/>
          <wp:positionH relativeFrom="column">
            <wp:posOffset>4208145</wp:posOffset>
          </wp:positionH>
          <wp:positionV relativeFrom="paragraph">
            <wp:posOffset>-180975</wp:posOffset>
          </wp:positionV>
          <wp:extent cx="1543685" cy="265430"/>
          <wp:effectExtent l="19050" t="0" r="0" b="0"/>
          <wp:wrapSquare wrapText="bothSides"/>
          <wp:docPr id="210" name="Imagen 6" descr="Logo BSF 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Logo BSF sol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3685" cy="265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AAF" w:rsidRPr="001F7F8A" w:rsidRDefault="00522AAF" w:rsidP="00577003">
    <w:pPr>
      <w:pStyle w:val="Encabezado"/>
      <w:tabs>
        <w:tab w:val="center" w:pos="4819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22AAF" w:rsidRDefault="00522A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2D4450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93152A"/>
    <w:multiLevelType w:val="hybridMultilevel"/>
    <w:tmpl w:val="B1A493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04872"/>
    <w:multiLevelType w:val="hybridMultilevel"/>
    <w:tmpl w:val="E09AFB96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09D30792"/>
    <w:multiLevelType w:val="hybridMultilevel"/>
    <w:tmpl w:val="2C10E05E"/>
    <w:lvl w:ilvl="0" w:tplc="E6A867F8">
      <w:start w:val="60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EC2556"/>
    <w:multiLevelType w:val="hybridMultilevel"/>
    <w:tmpl w:val="F696678C"/>
    <w:lvl w:ilvl="0" w:tplc="0C0A0005">
      <w:start w:val="1"/>
      <w:numFmt w:val="bullet"/>
      <w:lvlText w:val=""/>
      <w:lvlJc w:val="left"/>
      <w:pPr>
        <w:ind w:left="6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5">
    <w:nsid w:val="0B904598"/>
    <w:multiLevelType w:val="hybridMultilevel"/>
    <w:tmpl w:val="835C03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F7475C"/>
    <w:multiLevelType w:val="multilevel"/>
    <w:tmpl w:val="AB30FB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>
    <w:nsid w:val="12AF02DB"/>
    <w:multiLevelType w:val="hybridMultilevel"/>
    <w:tmpl w:val="94900382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139D1862"/>
    <w:multiLevelType w:val="hybridMultilevel"/>
    <w:tmpl w:val="68CE1B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4D7"/>
    <w:multiLevelType w:val="multilevel"/>
    <w:tmpl w:val="A4D062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>
    <w:nsid w:val="226833A7"/>
    <w:multiLevelType w:val="hybridMultilevel"/>
    <w:tmpl w:val="AE3E200A"/>
    <w:lvl w:ilvl="0" w:tplc="6A4E9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9C85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C0DD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7C37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8A12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802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6077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4CC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6C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B84F6B"/>
    <w:multiLevelType w:val="hybridMultilevel"/>
    <w:tmpl w:val="1EF046EA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3197373"/>
    <w:multiLevelType w:val="multilevel"/>
    <w:tmpl w:val="858CC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>
    <w:nsid w:val="34F66CAA"/>
    <w:multiLevelType w:val="multilevel"/>
    <w:tmpl w:val="F01C19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>
    <w:nsid w:val="3C0F5C31"/>
    <w:multiLevelType w:val="hybridMultilevel"/>
    <w:tmpl w:val="77C41B80"/>
    <w:lvl w:ilvl="0" w:tplc="0C0A0005">
      <w:start w:val="1"/>
      <w:numFmt w:val="bullet"/>
      <w:lvlText w:val=""/>
      <w:lvlJc w:val="left"/>
      <w:pPr>
        <w:ind w:left="6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15">
    <w:nsid w:val="3FF14645"/>
    <w:multiLevelType w:val="hybridMultilevel"/>
    <w:tmpl w:val="79E829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0A8371C"/>
    <w:multiLevelType w:val="hybridMultilevel"/>
    <w:tmpl w:val="C33A018E"/>
    <w:lvl w:ilvl="0" w:tplc="058AC1B4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73B59EA"/>
    <w:multiLevelType w:val="hybridMultilevel"/>
    <w:tmpl w:val="1BC84C6A"/>
    <w:lvl w:ilvl="0" w:tplc="B06A5F66">
      <w:start w:val="60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A05137"/>
    <w:multiLevelType w:val="hybridMultilevel"/>
    <w:tmpl w:val="800A7868"/>
    <w:lvl w:ilvl="0" w:tplc="CDA23662">
      <w:start w:val="1"/>
      <w:numFmt w:val="upperRoman"/>
      <w:lvlText w:val="%1."/>
      <w:lvlJc w:val="right"/>
      <w:pPr>
        <w:ind w:left="720" w:hanging="360"/>
      </w:pPr>
    </w:lvl>
    <w:lvl w:ilvl="1" w:tplc="59523296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94D4B"/>
    <w:multiLevelType w:val="hybridMultilevel"/>
    <w:tmpl w:val="FB60347E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4F9D03DA"/>
    <w:multiLevelType w:val="multilevel"/>
    <w:tmpl w:val="DA44FB2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>
    <w:nsid w:val="541A3F3B"/>
    <w:multiLevelType w:val="hybridMultilevel"/>
    <w:tmpl w:val="C07AB24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303D20"/>
    <w:multiLevelType w:val="hybridMultilevel"/>
    <w:tmpl w:val="0076FF90"/>
    <w:lvl w:ilvl="0" w:tplc="D57482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185009B"/>
    <w:multiLevelType w:val="hybridMultilevel"/>
    <w:tmpl w:val="2030452C"/>
    <w:lvl w:ilvl="0" w:tplc="08FC073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C320BDA"/>
    <w:multiLevelType w:val="hybridMultilevel"/>
    <w:tmpl w:val="BC52300E"/>
    <w:lvl w:ilvl="0" w:tplc="6A5017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5244A86"/>
    <w:multiLevelType w:val="hybridMultilevel"/>
    <w:tmpl w:val="5B6471AE"/>
    <w:lvl w:ilvl="0" w:tplc="8668B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A1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27B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4657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1ED8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1C9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6AFF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4C6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1009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0436A8"/>
    <w:multiLevelType w:val="hybridMultilevel"/>
    <w:tmpl w:val="1202561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D72BB"/>
    <w:multiLevelType w:val="hybridMultilevel"/>
    <w:tmpl w:val="9194747A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2"/>
  </w:num>
  <w:num w:numId="5">
    <w:abstractNumId w:val="4"/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</w:num>
  <w:num w:numId="9">
    <w:abstractNumId w:val="26"/>
  </w:num>
  <w:num w:numId="10">
    <w:abstractNumId w:val="3"/>
  </w:num>
  <w:num w:numId="11">
    <w:abstractNumId w:val="1"/>
  </w:num>
  <w:num w:numId="12">
    <w:abstractNumId w:val="17"/>
  </w:num>
  <w:num w:numId="13">
    <w:abstractNumId w:val="10"/>
  </w:num>
  <w:num w:numId="14">
    <w:abstractNumId w:val="25"/>
  </w:num>
  <w:num w:numId="15">
    <w:abstractNumId w:val="21"/>
  </w:num>
  <w:num w:numId="16">
    <w:abstractNumId w:val="0"/>
  </w:num>
  <w:num w:numId="17">
    <w:abstractNumId w:val="0"/>
  </w:num>
  <w:num w:numId="18">
    <w:abstractNumId w:val="18"/>
  </w:num>
  <w:num w:numId="19">
    <w:abstractNumId w:val="11"/>
  </w:num>
  <w:num w:numId="20">
    <w:abstractNumId w:val="15"/>
  </w:num>
  <w:num w:numId="21">
    <w:abstractNumId w:val="12"/>
  </w:num>
  <w:num w:numId="22">
    <w:abstractNumId w:val="6"/>
  </w:num>
  <w:num w:numId="23">
    <w:abstractNumId w:val="20"/>
  </w:num>
  <w:num w:numId="24">
    <w:abstractNumId w:val="8"/>
  </w:num>
  <w:num w:numId="25">
    <w:abstractNumId w:val="5"/>
  </w:num>
  <w:num w:numId="26">
    <w:abstractNumId w:val="22"/>
  </w:num>
  <w:num w:numId="27">
    <w:abstractNumId w:val="16"/>
  </w:num>
  <w:num w:numId="28">
    <w:abstractNumId w:val="23"/>
  </w:num>
  <w:num w:numId="29">
    <w:abstractNumId w:val="13"/>
  </w:num>
  <w:num w:numId="30">
    <w:abstractNumId w:val="24"/>
  </w:num>
  <w:num w:numId="3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7" w:nlCheck="1" w:checkStyle="1"/>
  <w:activeWritingStyle w:appName="MSWord" w:lang="es-E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CL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s-ES" w:vendorID="9" w:dllVersion="512" w:checkStyle="1"/>
  <w:activeWritingStyle w:appName="MSWord" w:lang="es-ES_tradnl" w:vendorID="9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9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ffLineKey" w:val="橄ㄴ烐ࡈج찔㈇"/>
  </w:docVars>
  <w:rsids>
    <w:rsidRoot w:val="00B80764"/>
    <w:rsid w:val="0000347D"/>
    <w:rsid w:val="00003C2B"/>
    <w:rsid w:val="00005E85"/>
    <w:rsid w:val="00007751"/>
    <w:rsid w:val="00010056"/>
    <w:rsid w:val="00011D3A"/>
    <w:rsid w:val="00013AA0"/>
    <w:rsid w:val="0001501C"/>
    <w:rsid w:val="00023D02"/>
    <w:rsid w:val="00030A94"/>
    <w:rsid w:val="000351C8"/>
    <w:rsid w:val="000364EC"/>
    <w:rsid w:val="0003743E"/>
    <w:rsid w:val="00044C2C"/>
    <w:rsid w:val="00044E32"/>
    <w:rsid w:val="000507F7"/>
    <w:rsid w:val="0006263A"/>
    <w:rsid w:val="00063E6E"/>
    <w:rsid w:val="00064709"/>
    <w:rsid w:val="000676EF"/>
    <w:rsid w:val="00070FEE"/>
    <w:rsid w:val="000729F1"/>
    <w:rsid w:val="00074B08"/>
    <w:rsid w:val="00076A33"/>
    <w:rsid w:val="00077418"/>
    <w:rsid w:val="00080F26"/>
    <w:rsid w:val="0009469D"/>
    <w:rsid w:val="00097156"/>
    <w:rsid w:val="000A09A7"/>
    <w:rsid w:val="000A1BA5"/>
    <w:rsid w:val="000A3B91"/>
    <w:rsid w:val="000B46E0"/>
    <w:rsid w:val="000C24C5"/>
    <w:rsid w:val="000C419A"/>
    <w:rsid w:val="000C7849"/>
    <w:rsid w:val="000C7BBF"/>
    <w:rsid w:val="000D23B1"/>
    <w:rsid w:val="000D285E"/>
    <w:rsid w:val="000E0055"/>
    <w:rsid w:val="000E3C0E"/>
    <w:rsid w:val="000E6C55"/>
    <w:rsid w:val="000F259E"/>
    <w:rsid w:val="000F4B51"/>
    <w:rsid w:val="000F6073"/>
    <w:rsid w:val="00100862"/>
    <w:rsid w:val="00103021"/>
    <w:rsid w:val="00103671"/>
    <w:rsid w:val="0010414B"/>
    <w:rsid w:val="00112950"/>
    <w:rsid w:val="00113030"/>
    <w:rsid w:val="001130D4"/>
    <w:rsid w:val="0012096E"/>
    <w:rsid w:val="001229A8"/>
    <w:rsid w:val="001257DA"/>
    <w:rsid w:val="001268DC"/>
    <w:rsid w:val="00127569"/>
    <w:rsid w:val="001304D0"/>
    <w:rsid w:val="00130F7E"/>
    <w:rsid w:val="00136E11"/>
    <w:rsid w:val="0014107A"/>
    <w:rsid w:val="00141378"/>
    <w:rsid w:val="00141940"/>
    <w:rsid w:val="00143785"/>
    <w:rsid w:val="00144908"/>
    <w:rsid w:val="001453C8"/>
    <w:rsid w:val="001470B3"/>
    <w:rsid w:val="00147F33"/>
    <w:rsid w:val="00151716"/>
    <w:rsid w:val="0015251E"/>
    <w:rsid w:val="0015561F"/>
    <w:rsid w:val="0015607E"/>
    <w:rsid w:val="001613ED"/>
    <w:rsid w:val="00161735"/>
    <w:rsid w:val="00162829"/>
    <w:rsid w:val="00164116"/>
    <w:rsid w:val="001657C5"/>
    <w:rsid w:val="00166377"/>
    <w:rsid w:val="001676B2"/>
    <w:rsid w:val="00171386"/>
    <w:rsid w:val="001743EE"/>
    <w:rsid w:val="0017530B"/>
    <w:rsid w:val="00181F6B"/>
    <w:rsid w:val="001837D5"/>
    <w:rsid w:val="00184469"/>
    <w:rsid w:val="00194752"/>
    <w:rsid w:val="00194773"/>
    <w:rsid w:val="00195A6C"/>
    <w:rsid w:val="001A01F6"/>
    <w:rsid w:val="001A0414"/>
    <w:rsid w:val="001A12FC"/>
    <w:rsid w:val="001A5810"/>
    <w:rsid w:val="001B1647"/>
    <w:rsid w:val="001B5740"/>
    <w:rsid w:val="001C01F1"/>
    <w:rsid w:val="001C12FD"/>
    <w:rsid w:val="001C224D"/>
    <w:rsid w:val="001C4592"/>
    <w:rsid w:val="001C5DEA"/>
    <w:rsid w:val="001D141A"/>
    <w:rsid w:val="001D177D"/>
    <w:rsid w:val="001D362B"/>
    <w:rsid w:val="001E0D33"/>
    <w:rsid w:val="001E448C"/>
    <w:rsid w:val="001F4A02"/>
    <w:rsid w:val="001F4A94"/>
    <w:rsid w:val="001F7539"/>
    <w:rsid w:val="001F7F8A"/>
    <w:rsid w:val="00200A37"/>
    <w:rsid w:val="0020225C"/>
    <w:rsid w:val="00202B55"/>
    <w:rsid w:val="0020316F"/>
    <w:rsid w:val="00204505"/>
    <w:rsid w:val="002139F9"/>
    <w:rsid w:val="002154D0"/>
    <w:rsid w:val="00216B3B"/>
    <w:rsid w:val="002250BD"/>
    <w:rsid w:val="00230EB1"/>
    <w:rsid w:val="002311A9"/>
    <w:rsid w:val="00232BB2"/>
    <w:rsid w:val="00235A12"/>
    <w:rsid w:val="002407D4"/>
    <w:rsid w:val="0024160E"/>
    <w:rsid w:val="002430D9"/>
    <w:rsid w:val="00244186"/>
    <w:rsid w:val="002443CD"/>
    <w:rsid w:val="002474D1"/>
    <w:rsid w:val="00250C97"/>
    <w:rsid w:val="0025178B"/>
    <w:rsid w:val="00251E36"/>
    <w:rsid w:val="002539DC"/>
    <w:rsid w:val="00254542"/>
    <w:rsid w:val="00256D9A"/>
    <w:rsid w:val="002570EC"/>
    <w:rsid w:val="00266570"/>
    <w:rsid w:val="002668E4"/>
    <w:rsid w:val="002772A2"/>
    <w:rsid w:val="0028738A"/>
    <w:rsid w:val="00293BDA"/>
    <w:rsid w:val="002A0AAD"/>
    <w:rsid w:val="002A0C1D"/>
    <w:rsid w:val="002A1816"/>
    <w:rsid w:val="002A4FEB"/>
    <w:rsid w:val="002A634B"/>
    <w:rsid w:val="002A636F"/>
    <w:rsid w:val="002B04AA"/>
    <w:rsid w:val="002B159B"/>
    <w:rsid w:val="002B69E6"/>
    <w:rsid w:val="002C0E1C"/>
    <w:rsid w:val="002D13A1"/>
    <w:rsid w:val="002D580C"/>
    <w:rsid w:val="002D7670"/>
    <w:rsid w:val="002E1D0E"/>
    <w:rsid w:val="002E6B0C"/>
    <w:rsid w:val="002E74FD"/>
    <w:rsid w:val="002E7E53"/>
    <w:rsid w:val="002F0A32"/>
    <w:rsid w:val="002F6148"/>
    <w:rsid w:val="002F73F2"/>
    <w:rsid w:val="002F74A9"/>
    <w:rsid w:val="002F7DAC"/>
    <w:rsid w:val="0030234E"/>
    <w:rsid w:val="00303224"/>
    <w:rsid w:val="00312C38"/>
    <w:rsid w:val="0031527F"/>
    <w:rsid w:val="00315C4D"/>
    <w:rsid w:val="00321142"/>
    <w:rsid w:val="003214DF"/>
    <w:rsid w:val="00321C01"/>
    <w:rsid w:val="00322FDE"/>
    <w:rsid w:val="00323A5B"/>
    <w:rsid w:val="00324164"/>
    <w:rsid w:val="0033051F"/>
    <w:rsid w:val="0033059E"/>
    <w:rsid w:val="003328FE"/>
    <w:rsid w:val="003358B0"/>
    <w:rsid w:val="0033656B"/>
    <w:rsid w:val="00340DA3"/>
    <w:rsid w:val="00341F27"/>
    <w:rsid w:val="00342902"/>
    <w:rsid w:val="003430A9"/>
    <w:rsid w:val="00360F8F"/>
    <w:rsid w:val="0036151B"/>
    <w:rsid w:val="00362FDD"/>
    <w:rsid w:val="00364CA3"/>
    <w:rsid w:val="00364D21"/>
    <w:rsid w:val="00366468"/>
    <w:rsid w:val="00375B79"/>
    <w:rsid w:val="00377847"/>
    <w:rsid w:val="003818BD"/>
    <w:rsid w:val="003866B8"/>
    <w:rsid w:val="00390C38"/>
    <w:rsid w:val="003A15AE"/>
    <w:rsid w:val="003A18F3"/>
    <w:rsid w:val="003A21D1"/>
    <w:rsid w:val="003A28E0"/>
    <w:rsid w:val="003B3E34"/>
    <w:rsid w:val="003C1612"/>
    <w:rsid w:val="003C248C"/>
    <w:rsid w:val="003C2EF0"/>
    <w:rsid w:val="003C75DE"/>
    <w:rsid w:val="003D2E37"/>
    <w:rsid w:val="003E5B00"/>
    <w:rsid w:val="003F02AF"/>
    <w:rsid w:val="003F4E03"/>
    <w:rsid w:val="003F60DA"/>
    <w:rsid w:val="004046C2"/>
    <w:rsid w:val="00405C65"/>
    <w:rsid w:val="004078BC"/>
    <w:rsid w:val="00413D3C"/>
    <w:rsid w:val="00420DB3"/>
    <w:rsid w:val="004211B3"/>
    <w:rsid w:val="00421227"/>
    <w:rsid w:val="00421717"/>
    <w:rsid w:val="00427A44"/>
    <w:rsid w:val="00430E98"/>
    <w:rsid w:val="0043485A"/>
    <w:rsid w:val="00437261"/>
    <w:rsid w:val="00441E87"/>
    <w:rsid w:val="00444668"/>
    <w:rsid w:val="00446382"/>
    <w:rsid w:val="00446DD4"/>
    <w:rsid w:val="004522A7"/>
    <w:rsid w:val="00452C94"/>
    <w:rsid w:val="004530DF"/>
    <w:rsid w:val="00454FF9"/>
    <w:rsid w:val="00456C4E"/>
    <w:rsid w:val="00457DC9"/>
    <w:rsid w:val="00465A22"/>
    <w:rsid w:val="00476A9E"/>
    <w:rsid w:val="004820F4"/>
    <w:rsid w:val="0048697F"/>
    <w:rsid w:val="00490A58"/>
    <w:rsid w:val="00492AAC"/>
    <w:rsid w:val="004934B6"/>
    <w:rsid w:val="004944C5"/>
    <w:rsid w:val="004A336E"/>
    <w:rsid w:val="004B38E3"/>
    <w:rsid w:val="004B48B0"/>
    <w:rsid w:val="004B4D48"/>
    <w:rsid w:val="004B5E30"/>
    <w:rsid w:val="004B65F3"/>
    <w:rsid w:val="004C1772"/>
    <w:rsid w:val="004C7A77"/>
    <w:rsid w:val="004D562B"/>
    <w:rsid w:val="004D68CB"/>
    <w:rsid w:val="004E059D"/>
    <w:rsid w:val="004E1869"/>
    <w:rsid w:val="004E1F47"/>
    <w:rsid w:val="004F07FE"/>
    <w:rsid w:val="004F1426"/>
    <w:rsid w:val="004F4F00"/>
    <w:rsid w:val="004F6BF7"/>
    <w:rsid w:val="00501C3B"/>
    <w:rsid w:val="00506ABC"/>
    <w:rsid w:val="00507DB3"/>
    <w:rsid w:val="00513BB3"/>
    <w:rsid w:val="00520579"/>
    <w:rsid w:val="00522229"/>
    <w:rsid w:val="00522635"/>
    <w:rsid w:val="00522AAF"/>
    <w:rsid w:val="00525610"/>
    <w:rsid w:val="00527272"/>
    <w:rsid w:val="00530398"/>
    <w:rsid w:val="00531DEA"/>
    <w:rsid w:val="00532ACA"/>
    <w:rsid w:val="00545014"/>
    <w:rsid w:val="00545407"/>
    <w:rsid w:val="005455BB"/>
    <w:rsid w:val="00545ABF"/>
    <w:rsid w:val="00546038"/>
    <w:rsid w:val="0054729C"/>
    <w:rsid w:val="0054766D"/>
    <w:rsid w:val="00557CE9"/>
    <w:rsid w:val="005622EF"/>
    <w:rsid w:val="005650AB"/>
    <w:rsid w:val="005677B8"/>
    <w:rsid w:val="00567D83"/>
    <w:rsid w:val="00572023"/>
    <w:rsid w:val="005733C1"/>
    <w:rsid w:val="00577003"/>
    <w:rsid w:val="00580978"/>
    <w:rsid w:val="00581CD3"/>
    <w:rsid w:val="00585E65"/>
    <w:rsid w:val="005862A6"/>
    <w:rsid w:val="00592809"/>
    <w:rsid w:val="005A1316"/>
    <w:rsid w:val="005A67DA"/>
    <w:rsid w:val="005A73CF"/>
    <w:rsid w:val="005B42F2"/>
    <w:rsid w:val="005C1DB0"/>
    <w:rsid w:val="005C5E50"/>
    <w:rsid w:val="005C732D"/>
    <w:rsid w:val="005C76A7"/>
    <w:rsid w:val="005D2015"/>
    <w:rsid w:val="005D60A8"/>
    <w:rsid w:val="005D7D28"/>
    <w:rsid w:val="005E2689"/>
    <w:rsid w:val="005E2BFC"/>
    <w:rsid w:val="005F51C0"/>
    <w:rsid w:val="005F5DD9"/>
    <w:rsid w:val="005F67DC"/>
    <w:rsid w:val="00600A80"/>
    <w:rsid w:val="00601E71"/>
    <w:rsid w:val="00603BBD"/>
    <w:rsid w:val="00604116"/>
    <w:rsid w:val="0060765D"/>
    <w:rsid w:val="00610208"/>
    <w:rsid w:val="00611BAF"/>
    <w:rsid w:val="00613AA3"/>
    <w:rsid w:val="006245F6"/>
    <w:rsid w:val="00624F31"/>
    <w:rsid w:val="00632D05"/>
    <w:rsid w:val="00633C99"/>
    <w:rsid w:val="00642B21"/>
    <w:rsid w:val="00644F24"/>
    <w:rsid w:val="00647E50"/>
    <w:rsid w:val="00651877"/>
    <w:rsid w:val="006526C2"/>
    <w:rsid w:val="00654781"/>
    <w:rsid w:val="00655E85"/>
    <w:rsid w:val="00656F61"/>
    <w:rsid w:val="00657147"/>
    <w:rsid w:val="00657262"/>
    <w:rsid w:val="006609FF"/>
    <w:rsid w:val="00665208"/>
    <w:rsid w:val="006664EA"/>
    <w:rsid w:val="006667CD"/>
    <w:rsid w:val="00667B29"/>
    <w:rsid w:val="0067219C"/>
    <w:rsid w:val="00672775"/>
    <w:rsid w:val="006765B8"/>
    <w:rsid w:val="0068356E"/>
    <w:rsid w:val="0068437A"/>
    <w:rsid w:val="0069107B"/>
    <w:rsid w:val="00696889"/>
    <w:rsid w:val="006A4058"/>
    <w:rsid w:val="006A6E3A"/>
    <w:rsid w:val="006B7351"/>
    <w:rsid w:val="006C084D"/>
    <w:rsid w:val="006C0B32"/>
    <w:rsid w:val="006C1EB0"/>
    <w:rsid w:val="006C2047"/>
    <w:rsid w:val="006C415D"/>
    <w:rsid w:val="006C5E90"/>
    <w:rsid w:val="006D3076"/>
    <w:rsid w:val="006D58D9"/>
    <w:rsid w:val="006E040F"/>
    <w:rsid w:val="006E1C73"/>
    <w:rsid w:val="006E5D41"/>
    <w:rsid w:val="006E72B7"/>
    <w:rsid w:val="006F793F"/>
    <w:rsid w:val="00702055"/>
    <w:rsid w:val="007067D4"/>
    <w:rsid w:val="007164D8"/>
    <w:rsid w:val="007169C9"/>
    <w:rsid w:val="00720E22"/>
    <w:rsid w:val="00721193"/>
    <w:rsid w:val="00721B39"/>
    <w:rsid w:val="00722AC4"/>
    <w:rsid w:val="00722FA7"/>
    <w:rsid w:val="00723829"/>
    <w:rsid w:val="0072561F"/>
    <w:rsid w:val="007305F9"/>
    <w:rsid w:val="00736978"/>
    <w:rsid w:val="00736AD7"/>
    <w:rsid w:val="00740266"/>
    <w:rsid w:val="00740400"/>
    <w:rsid w:val="00741242"/>
    <w:rsid w:val="00741EE3"/>
    <w:rsid w:val="00747F94"/>
    <w:rsid w:val="0075533D"/>
    <w:rsid w:val="00766CCA"/>
    <w:rsid w:val="00767484"/>
    <w:rsid w:val="00770F7C"/>
    <w:rsid w:val="00780BC1"/>
    <w:rsid w:val="0078118A"/>
    <w:rsid w:val="00783435"/>
    <w:rsid w:val="0078533D"/>
    <w:rsid w:val="00790635"/>
    <w:rsid w:val="0079534C"/>
    <w:rsid w:val="007A10CA"/>
    <w:rsid w:val="007A592B"/>
    <w:rsid w:val="007A69B5"/>
    <w:rsid w:val="007B13BE"/>
    <w:rsid w:val="007B2153"/>
    <w:rsid w:val="007B4565"/>
    <w:rsid w:val="007B5A84"/>
    <w:rsid w:val="007C41B5"/>
    <w:rsid w:val="007C5128"/>
    <w:rsid w:val="007C5BCA"/>
    <w:rsid w:val="007C5E59"/>
    <w:rsid w:val="007D4501"/>
    <w:rsid w:val="007E36A1"/>
    <w:rsid w:val="007F2B47"/>
    <w:rsid w:val="007F4DDD"/>
    <w:rsid w:val="007F69F1"/>
    <w:rsid w:val="00807622"/>
    <w:rsid w:val="008078B1"/>
    <w:rsid w:val="008079D2"/>
    <w:rsid w:val="008152D1"/>
    <w:rsid w:val="00816811"/>
    <w:rsid w:val="00821565"/>
    <w:rsid w:val="00823892"/>
    <w:rsid w:val="008248B2"/>
    <w:rsid w:val="00826907"/>
    <w:rsid w:val="008278F3"/>
    <w:rsid w:val="0084132B"/>
    <w:rsid w:val="008441E8"/>
    <w:rsid w:val="00844B86"/>
    <w:rsid w:val="00845F8E"/>
    <w:rsid w:val="0085086E"/>
    <w:rsid w:val="00855600"/>
    <w:rsid w:val="00863347"/>
    <w:rsid w:val="00870C50"/>
    <w:rsid w:val="008711C7"/>
    <w:rsid w:val="00873B74"/>
    <w:rsid w:val="00873D70"/>
    <w:rsid w:val="00876329"/>
    <w:rsid w:val="008764D1"/>
    <w:rsid w:val="00876D4A"/>
    <w:rsid w:val="0088027E"/>
    <w:rsid w:val="00881351"/>
    <w:rsid w:val="00885848"/>
    <w:rsid w:val="00885ED3"/>
    <w:rsid w:val="008A1FE7"/>
    <w:rsid w:val="008A2BD1"/>
    <w:rsid w:val="008A477C"/>
    <w:rsid w:val="008B1EEE"/>
    <w:rsid w:val="008B742A"/>
    <w:rsid w:val="008B7D42"/>
    <w:rsid w:val="008C1330"/>
    <w:rsid w:val="008C21F7"/>
    <w:rsid w:val="008C2846"/>
    <w:rsid w:val="008C556A"/>
    <w:rsid w:val="008D0284"/>
    <w:rsid w:val="008E60A5"/>
    <w:rsid w:val="008F571E"/>
    <w:rsid w:val="009009EE"/>
    <w:rsid w:val="00900DBE"/>
    <w:rsid w:val="00900DC4"/>
    <w:rsid w:val="00900FFA"/>
    <w:rsid w:val="00901080"/>
    <w:rsid w:val="00901A0F"/>
    <w:rsid w:val="0090732F"/>
    <w:rsid w:val="00910245"/>
    <w:rsid w:val="00912B73"/>
    <w:rsid w:val="00914F98"/>
    <w:rsid w:val="009165B5"/>
    <w:rsid w:val="009168E4"/>
    <w:rsid w:val="009171E8"/>
    <w:rsid w:val="00925305"/>
    <w:rsid w:val="009260B3"/>
    <w:rsid w:val="00932115"/>
    <w:rsid w:val="0093384C"/>
    <w:rsid w:val="00935083"/>
    <w:rsid w:val="00935697"/>
    <w:rsid w:val="00941A23"/>
    <w:rsid w:val="00946B41"/>
    <w:rsid w:val="009527D4"/>
    <w:rsid w:val="009548EE"/>
    <w:rsid w:val="009559C9"/>
    <w:rsid w:val="00957388"/>
    <w:rsid w:val="00957C1D"/>
    <w:rsid w:val="0096408B"/>
    <w:rsid w:val="00964B54"/>
    <w:rsid w:val="00971ED2"/>
    <w:rsid w:val="00975BA8"/>
    <w:rsid w:val="009766DA"/>
    <w:rsid w:val="00983984"/>
    <w:rsid w:val="00990676"/>
    <w:rsid w:val="00991F9B"/>
    <w:rsid w:val="0099765A"/>
    <w:rsid w:val="009977F8"/>
    <w:rsid w:val="00997A3C"/>
    <w:rsid w:val="009A0089"/>
    <w:rsid w:val="009A1678"/>
    <w:rsid w:val="009B12EF"/>
    <w:rsid w:val="009B25CB"/>
    <w:rsid w:val="009B3ED7"/>
    <w:rsid w:val="009C7CD8"/>
    <w:rsid w:val="009D2ADF"/>
    <w:rsid w:val="009D58EF"/>
    <w:rsid w:val="009D5E28"/>
    <w:rsid w:val="009E092A"/>
    <w:rsid w:val="009E6FBE"/>
    <w:rsid w:val="009F5E5E"/>
    <w:rsid w:val="00A06AE6"/>
    <w:rsid w:val="00A07795"/>
    <w:rsid w:val="00A16027"/>
    <w:rsid w:val="00A20CBA"/>
    <w:rsid w:val="00A20DF3"/>
    <w:rsid w:val="00A22BCC"/>
    <w:rsid w:val="00A2577F"/>
    <w:rsid w:val="00A3307B"/>
    <w:rsid w:val="00A35039"/>
    <w:rsid w:val="00A36BB7"/>
    <w:rsid w:val="00A37323"/>
    <w:rsid w:val="00A40E24"/>
    <w:rsid w:val="00A41A05"/>
    <w:rsid w:val="00A4397D"/>
    <w:rsid w:val="00A50EBE"/>
    <w:rsid w:val="00A51F89"/>
    <w:rsid w:val="00A535A5"/>
    <w:rsid w:val="00A60C15"/>
    <w:rsid w:val="00A6102D"/>
    <w:rsid w:val="00A63709"/>
    <w:rsid w:val="00A63DA4"/>
    <w:rsid w:val="00A73FE3"/>
    <w:rsid w:val="00A7795A"/>
    <w:rsid w:val="00A9000B"/>
    <w:rsid w:val="00AA1887"/>
    <w:rsid w:val="00AA1A10"/>
    <w:rsid w:val="00AA51BE"/>
    <w:rsid w:val="00AB0A7B"/>
    <w:rsid w:val="00AB0B5F"/>
    <w:rsid w:val="00AB7B61"/>
    <w:rsid w:val="00AC1747"/>
    <w:rsid w:val="00AC4A46"/>
    <w:rsid w:val="00AC4C0E"/>
    <w:rsid w:val="00AC4FE8"/>
    <w:rsid w:val="00AD2C4B"/>
    <w:rsid w:val="00AD41A2"/>
    <w:rsid w:val="00AE1E4E"/>
    <w:rsid w:val="00AE41FF"/>
    <w:rsid w:val="00AE4843"/>
    <w:rsid w:val="00AE6F42"/>
    <w:rsid w:val="00AF0345"/>
    <w:rsid w:val="00AF19FF"/>
    <w:rsid w:val="00AF59B3"/>
    <w:rsid w:val="00AF77CF"/>
    <w:rsid w:val="00B054CB"/>
    <w:rsid w:val="00B108CE"/>
    <w:rsid w:val="00B10A0F"/>
    <w:rsid w:val="00B11AB0"/>
    <w:rsid w:val="00B121EF"/>
    <w:rsid w:val="00B14138"/>
    <w:rsid w:val="00B16E2F"/>
    <w:rsid w:val="00B231A5"/>
    <w:rsid w:val="00B259B0"/>
    <w:rsid w:val="00B26931"/>
    <w:rsid w:val="00B27BBA"/>
    <w:rsid w:val="00B3617C"/>
    <w:rsid w:val="00B40632"/>
    <w:rsid w:val="00B41A1B"/>
    <w:rsid w:val="00B450F2"/>
    <w:rsid w:val="00B46FF1"/>
    <w:rsid w:val="00B47D2D"/>
    <w:rsid w:val="00B5042E"/>
    <w:rsid w:val="00B641B4"/>
    <w:rsid w:val="00B677A0"/>
    <w:rsid w:val="00B70386"/>
    <w:rsid w:val="00B707AD"/>
    <w:rsid w:val="00B76160"/>
    <w:rsid w:val="00B77D1A"/>
    <w:rsid w:val="00B80764"/>
    <w:rsid w:val="00B81794"/>
    <w:rsid w:val="00B82002"/>
    <w:rsid w:val="00B82410"/>
    <w:rsid w:val="00B82DD3"/>
    <w:rsid w:val="00B93841"/>
    <w:rsid w:val="00B95870"/>
    <w:rsid w:val="00B95C84"/>
    <w:rsid w:val="00B972B7"/>
    <w:rsid w:val="00BA1090"/>
    <w:rsid w:val="00BA40FB"/>
    <w:rsid w:val="00BB0274"/>
    <w:rsid w:val="00BB039C"/>
    <w:rsid w:val="00BB69ED"/>
    <w:rsid w:val="00BB7D55"/>
    <w:rsid w:val="00BC118F"/>
    <w:rsid w:val="00BC3855"/>
    <w:rsid w:val="00BC6F85"/>
    <w:rsid w:val="00BD3410"/>
    <w:rsid w:val="00BD7DD1"/>
    <w:rsid w:val="00BE17CD"/>
    <w:rsid w:val="00BE19F1"/>
    <w:rsid w:val="00BE5672"/>
    <w:rsid w:val="00BE6501"/>
    <w:rsid w:val="00BF0C7D"/>
    <w:rsid w:val="00BF10E9"/>
    <w:rsid w:val="00BF1430"/>
    <w:rsid w:val="00BF158C"/>
    <w:rsid w:val="00BF2940"/>
    <w:rsid w:val="00BF5A7D"/>
    <w:rsid w:val="00BF5B0C"/>
    <w:rsid w:val="00BF664D"/>
    <w:rsid w:val="00C02299"/>
    <w:rsid w:val="00C02D12"/>
    <w:rsid w:val="00C05AD0"/>
    <w:rsid w:val="00C12D10"/>
    <w:rsid w:val="00C16D0E"/>
    <w:rsid w:val="00C221D1"/>
    <w:rsid w:val="00C23D4F"/>
    <w:rsid w:val="00C24010"/>
    <w:rsid w:val="00C24513"/>
    <w:rsid w:val="00C266A5"/>
    <w:rsid w:val="00C2777E"/>
    <w:rsid w:val="00C32774"/>
    <w:rsid w:val="00C33B26"/>
    <w:rsid w:val="00C35447"/>
    <w:rsid w:val="00C42D66"/>
    <w:rsid w:val="00C43CF2"/>
    <w:rsid w:val="00C46048"/>
    <w:rsid w:val="00C47CF0"/>
    <w:rsid w:val="00C513B2"/>
    <w:rsid w:val="00C51692"/>
    <w:rsid w:val="00C51C2B"/>
    <w:rsid w:val="00C6332B"/>
    <w:rsid w:val="00C65315"/>
    <w:rsid w:val="00C677A4"/>
    <w:rsid w:val="00C7022A"/>
    <w:rsid w:val="00C74398"/>
    <w:rsid w:val="00C76052"/>
    <w:rsid w:val="00C770BF"/>
    <w:rsid w:val="00C83014"/>
    <w:rsid w:val="00C90D9B"/>
    <w:rsid w:val="00C91D56"/>
    <w:rsid w:val="00C9390F"/>
    <w:rsid w:val="00C9529E"/>
    <w:rsid w:val="00CA16B9"/>
    <w:rsid w:val="00CA32A4"/>
    <w:rsid w:val="00CA5040"/>
    <w:rsid w:val="00CB0793"/>
    <w:rsid w:val="00CB2C53"/>
    <w:rsid w:val="00CB4B83"/>
    <w:rsid w:val="00CB6086"/>
    <w:rsid w:val="00CB7674"/>
    <w:rsid w:val="00CC12B1"/>
    <w:rsid w:val="00CC28F4"/>
    <w:rsid w:val="00CC436E"/>
    <w:rsid w:val="00CC49E3"/>
    <w:rsid w:val="00CD07E3"/>
    <w:rsid w:val="00CD1D3A"/>
    <w:rsid w:val="00CD4EC1"/>
    <w:rsid w:val="00CD6F22"/>
    <w:rsid w:val="00CE7A75"/>
    <w:rsid w:val="00CF13FE"/>
    <w:rsid w:val="00CF20DF"/>
    <w:rsid w:val="00CF3000"/>
    <w:rsid w:val="00CF38E9"/>
    <w:rsid w:val="00CF548D"/>
    <w:rsid w:val="00CF6DD9"/>
    <w:rsid w:val="00CF6F86"/>
    <w:rsid w:val="00D04AF1"/>
    <w:rsid w:val="00D0631D"/>
    <w:rsid w:val="00D077D4"/>
    <w:rsid w:val="00D07A16"/>
    <w:rsid w:val="00D11DC7"/>
    <w:rsid w:val="00D23FA8"/>
    <w:rsid w:val="00D26D57"/>
    <w:rsid w:val="00D27C90"/>
    <w:rsid w:val="00D33AB9"/>
    <w:rsid w:val="00D3607F"/>
    <w:rsid w:val="00D4393E"/>
    <w:rsid w:val="00D43CE3"/>
    <w:rsid w:val="00D52E66"/>
    <w:rsid w:val="00D54B61"/>
    <w:rsid w:val="00D5637A"/>
    <w:rsid w:val="00D603BE"/>
    <w:rsid w:val="00D60441"/>
    <w:rsid w:val="00D609E7"/>
    <w:rsid w:val="00D60C5E"/>
    <w:rsid w:val="00D733DE"/>
    <w:rsid w:val="00D76688"/>
    <w:rsid w:val="00D77DCF"/>
    <w:rsid w:val="00D85683"/>
    <w:rsid w:val="00D86773"/>
    <w:rsid w:val="00D87E3D"/>
    <w:rsid w:val="00D901BD"/>
    <w:rsid w:val="00D93410"/>
    <w:rsid w:val="00D934A8"/>
    <w:rsid w:val="00DA10B2"/>
    <w:rsid w:val="00DB4DA3"/>
    <w:rsid w:val="00DC012C"/>
    <w:rsid w:val="00DC1E0A"/>
    <w:rsid w:val="00DC5276"/>
    <w:rsid w:val="00DC73C1"/>
    <w:rsid w:val="00DD3D7E"/>
    <w:rsid w:val="00DD46B1"/>
    <w:rsid w:val="00DD608C"/>
    <w:rsid w:val="00DE0332"/>
    <w:rsid w:val="00DE2FF5"/>
    <w:rsid w:val="00DE5168"/>
    <w:rsid w:val="00DF1F32"/>
    <w:rsid w:val="00DF4990"/>
    <w:rsid w:val="00DF4C41"/>
    <w:rsid w:val="00E0087F"/>
    <w:rsid w:val="00E04476"/>
    <w:rsid w:val="00E151AA"/>
    <w:rsid w:val="00E154D1"/>
    <w:rsid w:val="00E15518"/>
    <w:rsid w:val="00E16EE9"/>
    <w:rsid w:val="00E216DF"/>
    <w:rsid w:val="00E24B28"/>
    <w:rsid w:val="00E27F24"/>
    <w:rsid w:val="00E34287"/>
    <w:rsid w:val="00E34CD8"/>
    <w:rsid w:val="00E37F1B"/>
    <w:rsid w:val="00E4168A"/>
    <w:rsid w:val="00E43FD5"/>
    <w:rsid w:val="00E449EF"/>
    <w:rsid w:val="00E47655"/>
    <w:rsid w:val="00E508C4"/>
    <w:rsid w:val="00E53199"/>
    <w:rsid w:val="00E535EA"/>
    <w:rsid w:val="00E53F4C"/>
    <w:rsid w:val="00E540E6"/>
    <w:rsid w:val="00E557A5"/>
    <w:rsid w:val="00E61B1A"/>
    <w:rsid w:val="00E638E7"/>
    <w:rsid w:val="00E64F92"/>
    <w:rsid w:val="00E65BE1"/>
    <w:rsid w:val="00E75C8E"/>
    <w:rsid w:val="00E778E3"/>
    <w:rsid w:val="00E82D29"/>
    <w:rsid w:val="00E90595"/>
    <w:rsid w:val="00E905CA"/>
    <w:rsid w:val="00E90ACD"/>
    <w:rsid w:val="00E93688"/>
    <w:rsid w:val="00E95175"/>
    <w:rsid w:val="00E964C2"/>
    <w:rsid w:val="00E968E5"/>
    <w:rsid w:val="00EA3625"/>
    <w:rsid w:val="00EB3359"/>
    <w:rsid w:val="00EB6B2F"/>
    <w:rsid w:val="00EC0968"/>
    <w:rsid w:val="00EC43C6"/>
    <w:rsid w:val="00EC5FB8"/>
    <w:rsid w:val="00EC6AB6"/>
    <w:rsid w:val="00EC7C42"/>
    <w:rsid w:val="00ED213D"/>
    <w:rsid w:val="00ED6099"/>
    <w:rsid w:val="00ED7022"/>
    <w:rsid w:val="00EE6D52"/>
    <w:rsid w:val="00EF1357"/>
    <w:rsid w:val="00F013CB"/>
    <w:rsid w:val="00F041BD"/>
    <w:rsid w:val="00F16491"/>
    <w:rsid w:val="00F22E98"/>
    <w:rsid w:val="00F2310E"/>
    <w:rsid w:val="00F2480F"/>
    <w:rsid w:val="00F248AD"/>
    <w:rsid w:val="00F24BD0"/>
    <w:rsid w:val="00F26A1C"/>
    <w:rsid w:val="00F2743F"/>
    <w:rsid w:val="00F304A0"/>
    <w:rsid w:val="00F31ABE"/>
    <w:rsid w:val="00F35B9D"/>
    <w:rsid w:val="00F36ADD"/>
    <w:rsid w:val="00F402DF"/>
    <w:rsid w:val="00F4669D"/>
    <w:rsid w:val="00F46DEC"/>
    <w:rsid w:val="00F52215"/>
    <w:rsid w:val="00F61B5B"/>
    <w:rsid w:val="00F7124F"/>
    <w:rsid w:val="00F74551"/>
    <w:rsid w:val="00F7481C"/>
    <w:rsid w:val="00F75157"/>
    <w:rsid w:val="00F76C33"/>
    <w:rsid w:val="00F77656"/>
    <w:rsid w:val="00F82502"/>
    <w:rsid w:val="00F84C05"/>
    <w:rsid w:val="00F858A2"/>
    <w:rsid w:val="00F90FA5"/>
    <w:rsid w:val="00F95D76"/>
    <w:rsid w:val="00FA15EE"/>
    <w:rsid w:val="00FA3AE5"/>
    <w:rsid w:val="00FA5AC5"/>
    <w:rsid w:val="00FA5EE2"/>
    <w:rsid w:val="00FB2960"/>
    <w:rsid w:val="00FB3C70"/>
    <w:rsid w:val="00FB4029"/>
    <w:rsid w:val="00FB7559"/>
    <w:rsid w:val="00FC3284"/>
    <w:rsid w:val="00FC65C9"/>
    <w:rsid w:val="00FC7383"/>
    <w:rsid w:val="00FD32E8"/>
    <w:rsid w:val="00FD6C5C"/>
    <w:rsid w:val="00FD77EF"/>
    <w:rsid w:val="00FE06E2"/>
    <w:rsid w:val="00FE1BD1"/>
    <w:rsid w:val="00FE5D97"/>
    <w:rsid w:val="00FE7ACA"/>
    <w:rsid w:val="00FF1910"/>
    <w:rsid w:val="00FF335F"/>
    <w:rsid w:val="00FF3B00"/>
    <w:rsid w:val="00FF505C"/>
    <w:rsid w:val="00FF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285E"/>
    <w:pPr>
      <w:widowControl w:val="0"/>
      <w:spacing w:line="240" w:lineRule="atLeast"/>
    </w:pPr>
    <w:rPr>
      <w:rFonts w:ascii="Verdana" w:hAnsi="Verdana"/>
      <w:sz w:val="18"/>
      <w:lang w:eastAsia="en-US"/>
    </w:rPr>
  </w:style>
  <w:style w:type="paragraph" w:styleId="Ttulo1">
    <w:name w:val="heading 1"/>
    <w:basedOn w:val="Normal"/>
    <w:next w:val="Normal"/>
    <w:autoRedefine/>
    <w:qFormat/>
    <w:rsid w:val="00722FA7"/>
    <w:pPr>
      <w:keepNext/>
      <w:spacing w:before="120" w:after="60"/>
      <w:ind w:left="567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9341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D93410"/>
    <w:pPr>
      <w:numPr>
        <w:ilvl w:val="2"/>
      </w:numPr>
      <w:ind w:left="567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93410"/>
    <w:pPr>
      <w:numPr>
        <w:ilvl w:val="3"/>
      </w:numPr>
      <w:ind w:left="567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9341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9341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9341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D9341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93410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9341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9341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9341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D93410"/>
    <w:pPr>
      <w:ind w:left="900" w:hanging="900"/>
    </w:pPr>
  </w:style>
  <w:style w:type="paragraph" w:styleId="TDC1">
    <w:name w:val="toc 1"/>
    <w:basedOn w:val="Normal"/>
    <w:next w:val="Normal"/>
    <w:uiPriority w:val="39"/>
    <w:rsid w:val="00D9341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D9341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D9341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D9341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D9341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93410"/>
  </w:style>
  <w:style w:type="paragraph" w:customStyle="1" w:styleId="Bullet2">
    <w:name w:val="Bullet2"/>
    <w:basedOn w:val="Normal"/>
    <w:rsid w:val="00D9341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D9341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D93410"/>
    <w:pPr>
      <w:keepLines/>
      <w:spacing w:after="120"/>
    </w:pPr>
  </w:style>
  <w:style w:type="paragraph" w:styleId="Textoindependiente">
    <w:name w:val="Body Text"/>
    <w:basedOn w:val="Normal"/>
    <w:rsid w:val="00D9341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D9341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D93410"/>
    <w:pPr>
      <w:ind w:left="720" w:hanging="432"/>
    </w:pPr>
  </w:style>
  <w:style w:type="character" w:styleId="Refdenotaalpie">
    <w:name w:val="footnote reference"/>
    <w:basedOn w:val="Fuentedeprrafopredeter"/>
    <w:semiHidden/>
    <w:rsid w:val="00D93410"/>
    <w:rPr>
      <w:sz w:val="20"/>
      <w:vertAlign w:val="superscript"/>
    </w:rPr>
  </w:style>
  <w:style w:type="paragraph" w:styleId="Textonotapie">
    <w:name w:val="footnote text"/>
    <w:basedOn w:val="Normal"/>
    <w:semiHidden/>
    <w:rsid w:val="00D9341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D9341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D9341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D93410"/>
    <w:pPr>
      <w:ind w:left="600"/>
    </w:pPr>
  </w:style>
  <w:style w:type="paragraph" w:styleId="TDC5">
    <w:name w:val="toc 5"/>
    <w:basedOn w:val="Normal"/>
    <w:next w:val="Normal"/>
    <w:semiHidden/>
    <w:rsid w:val="00D93410"/>
    <w:pPr>
      <w:ind w:left="800"/>
    </w:pPr>
  </w:style>
  <w:style w:type="paragraph" w:styleId="TDC6">
    <w:name w:val="toc 6"/>
    <w:basedOn w:val="Normal"/>
    <w:next w:val="Normal"/>
    <w:semiHidden/>
    <w:rsid w:val="00D93410"/>
    <w:pPr>
      <w:ind w:left="1000"/>
    </w:pPr>
  </w:style>
  <w:style w:type="paragraph" w:styleId="TDC7">
    <w:name w:val="toc 7"/>
    <w:basedOn w:val="Normal"/>
    <w:next w:val="Normal"/>
    <w:semiHidden/>
    <w:rsid w:val="00D93410"/>
    <w:pPr>
      <w:ind w:left="1200"/>
    </w:pPr>
  </w:style>
  <w:style w:type="paragraph" w:styleId="TDC8">
    <w:name w:val="toc 8"/>
    <w:basedOn w:val="Normal"/>
    <w:next w:val="Normal"/>
    <w:semiHidden/>
    <w:rsid w:val="00D93410"/>
    <w:pPr>
      <w:ind w:left="1400"/>
    </w:pPr>
  </w:style>
  <w:style w:type="paragraph" w:styleId="TDC9">
    <w:name w:val="toc 9"/>
    <w:basedOn w:val="Normal"/>
    <w:next w:val="Normal"/>
    <w:semiHidden/>
    <w:rsid w:val="00D93410"/>
    <w:pPr>
      <w:ind w:left="1600"/>
    </w:pPr>
  </w:style>
  <w:style w:type="paragraph" w:customStyle="1" w:styleId="MainTitle">
    <w:name w:val="Main Title"/>
    <w:basedOn w:val="Normal"/>
    <w:rsid w:val="00D9341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D93410"/>
    <w:rPr>
      <w:i/>
      <w:color w:val="0000FF"/>
    </w:rPr>
  </w:style>
  <w:style w:type="paragraph" w:styleId="Sangradetextonormal">
    <w:name w:val="Body Text Indent"/>
    <w:basedOn w:val="Normal"/>
    <w:rsid w:val="00D9341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9341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9341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93410"/>
    <w:pPr>
      <w:tabs>
        <w:tab w:val="left" w:pos="540"/>
        <w:tab w:val="left" w:pos="1260"/>
      </w:tabs>
      <w:spacing w:after="120"/>
    </w:pPr>
  </w:style>
  <w:style w:type="character" w:styleId="Hipervnculo">
    <w:name w:val="Hyperlink"/>
    <w:basedOn w:val="Fuentedeprrafopredeter"/>
    <w:uiPriority w:val="99"/>
    <w:rsid w:val="00D93410"/>
    <w:rPr>
      <w:color w:val="0000FF"/>
      <w:u w:val="single"/>
    </w:rPr>
  </w:style>
  <w:style w:type="paragraph" w:customStyle="1" w:styleId="infoblue0">
    <w:name w:val="infoblue"/>
    <w:basedOn w:val="Normal"/>
    <w:rsid w:val="00D9341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rsid w:val="00D93410"/>
    <w:rPr>
      <w:color w:val="800080"/>
      <w:u w:val="single"/>
    </w:rPr>
  </w:style>
  <w:style w:type="paragraph" w:customStyle="1" w:styleId="parrafo">
    <w:name w:val="parrafo"/>
    <w:basedOn w:val="Sangra2detindependiente"/>
    <w:rsid w:val="00D93410"/>
    <w:pPr>
      <w:spacing w:after="0" w:line="240" w:lineRule="atLeast"/>
      <w:ind w:left="0" w:firstLine="720"/>
      <w:jc w:val="both"/>
    </w:pPr>
    <w:rPr>
      <w:sz w:val="24"/>
    </w:rPr>
  </w:style>
  <w:style w:type="paragraph" w:styleId="Sangra2detindependiente">
    <w:name w:val="Body Text Indent 2"/>
    <w:basedOn w:val="Normal"/>
    <w:rsid w:val="00D93410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D93410"/>
    <w:pPr>
      <w:ind w:firstLine="720"/>
    </w:pPr>
    <w:rPr>
      <w:sz w:val="24"/>
      <w:lang w:val="es-ES_tradnl"/>
    </w:rPr>
  </w:style>
  <w:style w:type="paragraph" w:styleId="Textodeglobo">
    <w:name w:val="Balloon Text"/>
    <w:basedOn w:val="Normal"/>
    <w:semiHidden/>
    <w:rsid w:val="00B95C84"/>
    <w:rPr>
      <w:rFonts w:ascii="Tahoma" w:hAnsi="Tahoma" w:cs="Tahoma"/>
      <w:sz w:val="16"/>
      <w:szCs w:val="16"/>
    </w:rPr>
  </w:style>
  <w:style w:type="paragraph" w:styleId="Tabladeilustraciones">
    <w:name w:val="table of figures"/>
    <w:basedOn w:val="Normal"/>
    <w:next w:val="Normal"/>
    <w:uiPriority w:val="99"/>
    <w:rsid w:val="006609FF"/>
    <w:pPr>
      <w:widowControl/>
      <w:spacing w:line="360" w:lineRule="auto"/>
      <w:ind w:left="400" w:hanging="400"/>
      <w:jc w:val="both"/>
    </w:pPr>
    <w:rPr>
      <w:rFonts w:ascii="Arial" w:eastAsia="Times New Roman" w:hAnsi="Arial"/>
      <w:lang w:val="es-ES_tradnl" w:eastAsia="es-ES"/>
    </w:rPr>
  </w:style>
  <w:style w:type="table" w:styleId="Tablaconcuadrcula">
    <w:name w:val="Table Grid"/>
    <w:basedOn w:val="Tablanormal"/>
    <w:uiPriority w:val="59"/>
    <w:rsid w:val="003358B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rsid w:val="00446DD4"/>
    <w:rPr>
      <w:lang w:val="en-US" w:eastAsia="en-US"/>
    </w:rPr>
  </w:style>
  <w:style w:type="table" w:styleId="Tablaconcuadrcula8">
    <w:name w:val="Table Grid 8"/>
    <w:basedOn w:val="Tablanormal"/>
    <w:rsid w:val="00E24B28"/>
    <w:pPr>
      <w:widowControl w:val="0"/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1F7F8A"/>
    <w:rPr>
      <w:lang w:eastAsia="en-US"/>
    </w:rPr>
  </w:style>
  <w:style w:type="paragraph" w:styleId="Prrafodelista">
    <w:name w:val="List Paragraph"/>
    <w:basedOn w:val="Normal"/>
    <w:uiPriority w:val="34"/>
    <w:qFormat/>
    <w:rsid w:val="004E059D"/>
    <w:pPr>
      <w:ind w:left="720"/>
      <w:contextualSpacing/>
    </w:pPr>
  </w:style>
  <w:style w:type="character" w:styleId="Refdecomentario">
    <w:name w:val="annotation reference"/>
    <w:basedOn w:val="Fuentedeprrafopredeter"/>
    <w:rsid w:val="00E3428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4287"/>
    <w:pPr>
      <w:spacing w:line="240" w:lineRule="auto"/>
    </w:pPr>
    <w:rPr>
      <w:lang w:val="en-US"/>
    </w:rPr>
  </w:style>
  <w:style w:type="character" w:customStyle="1" w:styleId="TextocomentarioCar">
    <w:name w:val="Texto comentario Car"/>
    <w:basedOn w:val="Fuentedeprrafopredeter"/>
    <w:link w:val="Textocomentario"/>
    <w:rsid w:val="00E34287"/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323A5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078BC"/>
    <w:rPr>
      <w:b/>
      <w:bCs/>
      <w:sz w:val="20"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rsid w:val="004078BC"/>
    <w:rPr>
      <w:rFonts w:ascii="Verdana" w:hAnsi="Verdana"/>
      <w:b/>
      <w:bCs/>
      <w:lang w:val="en-US" w:eastAsia="en-US"/>
    </w:rPr>
  </w:style>
  <w:style w:type="table" w:styleId="Listaclara-nfasis1">
    <w:name w:val="Light List Accent 1"/>
    <w:basedOn w:val="Tablanormal"/>
    <w:uiPriority w:val="61"/>
    <w:rsid w:val="00A20DF3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285E"/>
    <w:pPr>
      <w:widowControl w:val="0"/>
      <w:spacing w:line="240" w:lineRule="atLeast"/>
    </w:pPr>
    <w:rPr>
      <w:rFonts w:ascii="Verdana" w:hAnsi="Verdana"/>
      <w:sz w:val="18"/>
      <w:lang w:eastAsia="en-US"/>
    </w:rPr>
  </w:style>
  <w:style w:type="paragraph" w:styleId="Ttulo1">
    <w:name w:val="heading 1"/>
    <w:basedOn w:val="Normal"/>
    <w:next w:val="Normal"/>
    <w:autoRedefine/>
    <w:qFormat/>
    <w:rsid w:val="00722FA7"/>
    <w:pPr>
      <w:keepNext/>
      <w:spacing w:before="120" w:after="60"/>
      <w:ind w:left="567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93410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D93410"/>
    <w:pPr>
      <w:numPr>
        <w:ilvl w:val="2"/>
      </w:numPr>
      <w:ind w:left="567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93410"/>
    <w:pPr>
      <w:numPr>
        <w:ilvl w:val="3"/>
      </w:numPr>
      <w:ind w:left="567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9341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9341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9341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D9341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93410"/>
    <w:pPr>
      <w:numPr>
        <w:ilvl w:val="8"/>
        <w:numId w:val="1"/>
      </w:numPr>
      <w:spacing w:before="240" w:after="60"/>
      <w:outlineLvl w:val="8"/>
    </w:pPr>
    <w:rPr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9341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9341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9341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D93410"/>
    <w:pPr>
      <w:ind w:left="900" w:hanging="900"/>
    </w:pPr>
  </w:style>
  <w:style w:type="paragraph" w:styleId="TDC1">
    <w:name w:val="toc 1"/>
    <w:basedOn w:val="Normal"/>
    <w:next w:val="Normal"/>
    <w:uiPriority w:val="39"/>
    <w:rsid w:val="00D93410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D93410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D93410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rsid w:val="00D9341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D9341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D93410"/>
  </w:style>
  <w:style w:type="paragraph" w:customStyle="1" w:styleId="Bullet2">
    <w:name w:val="Bullet2"/>
    <w:basedOn w:val="Normal"/>
    <w:rsid w:val="00D93410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D93410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D93410"/>
    <w:pPr>
      <w:keepLines/>
      <w:spacing w:after="120"/>
    </w:pPr>
  </w:style>
  <w:style w:type="paragraph" w:styleId="Textoindependiente">
    <w:name w:val="Body Text"/>
    <w:basedOn w:val="Normal"/>
    <w:rsid w:val="00D93410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D9341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D93410"/>
    <w:pPr>
      <w:ind w:left="720" w:hanging="432"/>
    </w:pPr>
  </w:style>
  <w:style w:type="character" w:styleId="Refdenotaalpie">
    <w:name w:val="footnote reference"/>
    <w:basedOn w:val="Fuentedeprrafopredeter"/>
    <w:semiHidden/>
    <w:rsid w:val="00D93410"/>
    <w:rPr>
      <w:sz w:val="20"/>
      <w:vertAlign w:val="superscript"/>
    </w:rPr>
  </w:style>
  <w:style w:type="paragraph" w:styleId="Textonotapie">
    <w:name w:val="footnote text"/>
    <w:basedOn w:val="Normal"/>
    <w:semiHidden/>
    <w:rsid w:val="00D9341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D9341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D93410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D93410"/>
    <w:pPr>
      <w:ind w:left="600"/>
    </w:pPr>
  </w:style>
  <w:style w:type="paragraph" w:styleId="TDC5">
    <w:name w:val="toc 5"/>
    <w:basedOn w:val="Normal"/>
    <w:next w:val="Normal"/>
    <w:semiHidden/>
    <w:rsid w:val="00D93410"/>
    <w:pPr>
      <w:ind w:left="800"/>
    </w:pPr>
  </w:style>
  <w:style w:type="paragraph" w:styleId="TDC6">
    <w:name w:val="toc 6"/>
    <w:basedOn w:val="Normal"/>
    <w:next w:val="Normal"/>
    <w:semiHidden/>
    <w:rsid w:val="00D93410"/>
    <w:pPr>
      <w:ind w:left="1000"/>
    </w:pPr>
  </w:style>
  <w:style w:type="paragraph" w:styleId="TDC7">
    <w:name w:val="toc 7"/>
    <w:basedOn w:val="Normal"/>
    <w:next w:val="Normal"/>
    <w:semiHidden/>
    <w:rsid w:val="00D93410"/>
    <w:pPr>
      <w:ind w:left="1200"/>
    </w:pPr>
  </w:style>
  <w:style w:type="paragraph" w:styleId="TDC8">
    <w:name w:val="toc 8"/>
    <w:basedOn w:val="Normal"/>
    <w:next w:val="Normal"/>
    <w:semiHidden/>
    <w:rsid w:val="00D93410"/>
    <w:pPr>
      <w:ind w:left="1400"/>
    </w:pPr>
  </w:style>
  <w:style w:type="paragraph" w:styleId="TDC9">
    <w:name w:val="toc 9"/>
    <w:basedOn w:val="Normal"/>
    <w:next w:val="Normal"/>
    <w:semiHidden/>
    <w:rsid w:val="00D93410"/>
    <w:pPr>
      <w:ind w:left="1600"/>
    </w:pPr>
  </w:style>
  <w:style w:type="paragraph" w:customStyle="1" w:styleId="MainTitle">
    <w:name w:val="Main Title"/>
    <w:basedOn w:val="Normal"/>
    <w:rsid w:val="00D9341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D93410"/>
    <w:rPr>
      <w:i/>
      <w:color w:val="0000FF"/>
    </w:rPr>
  </w:style>
  <w:style w:type="paragraph" w:styleId="Sangradetextonormal">
    <w:name w:val="Body Text Indent"/>
    <w:basedOn w:val="Normal"/>
    <w:rsid w:val="00D9341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9341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93410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93410"/>
    <w:pPr>
      <w:tabs>
        <w:tab w:val="left" w:pos="540"/>
        <w:tab w:val="left" w:pos="1260"/>
      </w:tabs>
      <w:spacing w:after="120"/>
    </w:pPr>
  </w:style>
  <w:style w:type="character" w:styleId="Hipervnculo">
    <w:name w:val="Hyperlink"/>
    <w:basedOn w:val="Fuentedeprrafopredeter"/>
    <w:uiPriority w:val="99"/>
    <w:rsid w:val="00D93410"/>
    <w:rPr>
      <w:color w:val="0000FF"/>
      <w:u w:val="single"/>
    </w:rPr>
  </w:style>
  <w:style w:type="paragraph" w:customStyle="1" w:styleId="infoblue0">
    <w:name w:val="infoblue"/>
    <w:basedOn w:val="Normal"/>
    <w:rsid w:val="00D9341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rsid w:val="00D93410"/>
    <w:rPr>
      <w:color w:val="800080"/>
      <w:u w:val="single"/>
    </w:rPr>
  </w:style>
  <w:style w:type="paragraph" w:customStyle="1" w:styleId="parrafo">
    <w:name w:val="parrafo"/>
    <w:basedOn w:val="Sangra2detindependiente"/>
    <w:rsid w:val="00D93410"/>
    <w:pPr>
      <w:spacing w:after="0" w:line="240" w:lineRule="atLeast"/>
      <w:ind w:left="0" w:firstLine="720"/>
      <w:jc w:val="both"/>
    </w:pPr>
    <w:rPr>
      <w:sz w:val="24"/>
    </w:rPr>
  </w:style>
  <w:style w:type="paragraph" w:styleId="Sangra2detindependiente">
    <w:name w:val="Body Text Indent 2"/>
    <w:basedOn w:val="Normal"/>
    <w:rsid w:val="00D93410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D93410"/>
    <w:pPr>
      <w:ind w:firstLine="720"/>
    </w:pPr>
    <w:rPr>
      <w:sz w:val="24"/>
      <w:lang w:val="es-ES_tradnl"/>
    </w:rPr>
  </w:style>
  <w:style w:type="paragraph" w:styleId="Textodeglobo">
    <w:name w:val="Balloon Text"/>
    <w:basedOn w:val="Normal"/>
    <w:semiHidden/>
    <w:rsid w:val="00B95C84"/>
    <w:rPr>
      <w:rFonts w:ascii="Tahoma" w:hAnsi="Tahoma" w:cs="Tahoma"/>
      <w:sz w:val="16"/>
      <w:szCs w:val="16"/>
    </w:rPr>
  </w:style>
  <w:style w:type="paragraph" w:styleId="Tabladeilustraciones">
    <w:name w:val="table of figures"/>
    <w:basedOn w:val="Normal"/>
    <w:next w:val="Normal"/>
    <w:uiPriority w:val="99"/>
    <w:rsid w:val="006609FF"/>
    <w:pPr>
      <w:widowControl/>
      <w:spacing w:line="360" w:lineRule="auto"/>
      <w:ind w:left="400" w:hanging="400"/>
      <w:jc w:val="both"/>
    </w:pPr>
    <w:rPr>
      <w:rFonts w:ascii="Arial" w:eastAsia="Times New Roman" w:hAnsi="Arial"/>
      <w:lang w:val="es-ES_tradnl" w:eastAsia="es-ES"/>
    </w:rPr>
  </w:style>
  <w:style w:type="table" w:styleId="Tablaconcuadrcula">
    <w:name w:val="Table Grid"/>
    <w:basedOn w:val="Tablanormal"/>
    <w:uiPriority w:val="59"/>
    <w:rsid w:val="003358B0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rsid w:val="00446DD4"/>
    <w:rPr>
      <w:lang w:val="en-US" w:eastAsia="en-US"/>
    </w:rPr>
  </w:style>
  <w:style w:type="table" w:styleId="Tablaconcuadrcula8">
    <w:name w:val="Table Grid 8"/>
    <w:basedOn w:val="Tablanormal"/>
    <w:rsid w:val="00E24B28"/>
    <w:pPr>
      <w:widowControl w:val="0"/>
      <w:spacing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1F7F8A"/>
    <w:rPr>
      <w:lang w:eastAsia="en-US"/>
    </w:rPr>
  </w:style>
  <w:style w:type="paragraph" w:styleId="Prrafodelista">
    <w:name w:val="List Paragraph"/>
    <w:basedOn w:val="Normal"/>
    <w:uiPriority w:val="34"/>
    <w:qFormat/>
    <w:rsid w:val="004E059D"/>
    <w:pPr>
      <w:ind w:left="720"/>
      <w:contextualSpacing/>
    </w:pPr>
  </w:style>
  <w:style w:type="character" w:styleId="Refdecomentario">
    <w:name w:val="annotation reference"/>
    <w:basedOn w:val="Fuentedeprrafopredeter"/>
    <w:rsid w:val="00E3428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34287"/>
    <w:pPr>
      <w:spacing w:line="240" w:lineRule="auto"/>
    </w:pPr>
    <w:rPr>
      <w:lang w:val="en-US"/>
    </w:rPr>
  </w:style>
  <w:style w:type="character" w:customStyle="1" w:styleId="TextocomentarioCar">
    <w:name w:val="Texto comentario Car"/>
    <w:basedOn w:val="Fuentedeprrafopredeter"/>
    <w:link w:val="Textocomentario"/>
    <w:rsid w:val="00E34287"/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323A5B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078BC"/>
    <w:rPr>
      <w:b/>
      <w:bCs/>
      <w:sz w:val="20"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rsid w:val="004078BC"/>
    <w:rPr>
      <w:rFonts w:ascii="Verdana" w:hAnsi="Verdana"/>
      <w:b/>
      <w:bCs/>
      <w:lang w:val="en-US" w:eastAsia="en-US"/>
    </w:rPr>
  </w:style>
  <w:style w:type="table" w:styleId="Listaclara-nfasis1">
    <w:name w:val="Light List Accent 1"/>
    <w:basedOn w:val="Tablanormal"/>
    <w:uiPriority w:val="61"/>
    <w:rsid w:val="00A20DF3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62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925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44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5551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1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3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96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3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6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5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708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12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00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22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7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29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42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18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8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os\Gestion\2-Desarrollo\1-CRM-Ventana%20Comercial\Actas%20de%20Reunion\05.%20TEC_Direccion_ActaReunion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CC376C2D5CE34B9B0374D61BE65A45" ma:contentTypeVersion="0" ma:contentTypeDescription="Crear nuevo documento." ma:contentTypeScope="" ma:versionID="cebf5c828cc7740ea84d2d0f9972bf06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2C191-3ECC-484B-9B1D-2D4563EF23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823C9B3-5B11-48F9-9B1C-E818F9C20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9B1F44-27FE-4629-B96D-D78C6B4E7C8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EA276A7-9E18-4AC7-BDBC-4DA31A2AB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05. TEC_Direccion_ActaReunion.dotm</Template>
  <TotalTime>113</TotalTime>
  <Pages>6</Pages>
  <Words>898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TEC_Direccion_ActaReunion</vt:lpstr>
    </vt:vector>
  </TitlesOfParts>
  <Manager>TEOMOS</Manager>
  <Company>Banco Financiero del Perú</Company>
  <LinksUpToDate>false</LinksUpToDate>
  <CharactersWithSpaces>5830</CharactersWithSpaces>
  <SharedDoc>false</SharedDoc>
  <HLinks>
    <vt:vector size="24" baseType="variant">
      <vt:variant>
        <vt:i4>1310783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_Toc175396217</vt:lpwstr>
      </vt:variant>
      <vt:variant>
        <vt:i4>1310783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_Toc175396216</vt:lpwstr>
      </vt:variant>
      <vt:variant>
        <vt:i4>1310783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_Toc175396215</vt:lpwstr>
      </vt:variant>
      <vt:variant>
        <vt:i4>1310783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_Toc175396214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TEC_Direccion_ActaReunion</dc:title>
  <dc:subject>&lt;Nombre del proyecto&gt;</dc:subject>
  <dc:creator>Bravo Falcon Luis Daniel</dc:creator>
  <cp:lastModifiedBy>Bravo Falcon Luis Daniel</cp:lastModifiedBy>
  <cp:revision>6</cp:revision>
  <cp:lastPrinted>2010-05-04T23:56:00Z</cp:lastPrinted>
  <dcterms:created xsi:type="dcterms:W3CDTF">2015-09-09T19:56:00Z</dcterms:created>
  <dcterms:modified xsi:type="dcterms:W3CDTF">2015-09-09T21:58:00Z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0x010100F1CC376C2D5CE34B9B0374D61BE65A45</vt:lpwstr>
  </property>
</Properties>
</file>